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06"/>
      </w:tblGrid>
      <w:tr w:rsidR="00692703" w:rsidRPr="0091567C" w14:paraId="57AD9FD7" w14:textId="77777777" w:rsidTr="4AD728B5">
        <w:trPr>
          <w:trHeight w:hRule="exact" w:val="226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01FB1C7" w14:textId="343541E8" w:rsidR="00692703" w:rsidRPr="00662136" w:rsidRDefault="001C6452" w:rsidP="007D0087">
            <w:pPr>
              <w:pStyle w:val="Title"/>
              <w:spacing w:after="120"/>
              <w:rPr>
                <w:sz w:val="56"/>
                <w:lang w:val="de-DE"/>
              </w:rPr>
            </w:pPr>
            <w:r w:rsidRPr="30659525">
              <w:rPr>
                <w:sz w:val="56"/>
                <w:lang w:val="de-DE"/>
              </w:rPr>
              <w:t>Marco</w:t>
            </w:r>
            <w:r w:rsidR="00692703" w:rsidRPr="30659525">
              <w:rPr>
                <w:sz w:val="56"/>
                <w:lang w:val="de-DE"/>
              </w:rPr>
              <w:t xml:space="preserve"> </w:t>
            </w:r>
            <w:r w:rsidRPr="30659525">
              <w:rPr>
                <w:rStyle w:val="IntenseEmphasis"/>
                <w:sz w:val="56"/>
                <w:lang w:val="de-DE"/>
              </w:rPr>
              <w:t>Casagrande</w:t>
            </w:r>
          </w:p>
          <w:p w14:paraId="7AF3F023" w14:textId="77D9F596" w:rsidR="00692703" w:rsidRPr="00475528" w:rsidRDefault="4AD728B5" w:rsidP="002C7718">
            <w:pPr>
              <w:pStyle w:val="ContactInfo"/>
              <w:rPr>
                <w:sz w:val="24"/>
                <w:szCs w:val="24"/>
                <w:lang w:val="de-DE"/>
              </w:rPr>
            </w:pPr>
            <w:r w:rsidRPr="4AD728B5">
              <w:rPr>
                <w:sz w:val="24"/>
                <w:szCs w:val="24"/>
                <w:lang w:val="de-DE"/>
              </w:rPr>
              <w:t xml:space="preserve">Fährstraße 69, 21107 Hamburg, Germany </w:t>
            </w:r>
            <w:sdt>
              <w:sdtPr>
                <w:rPr>
                  <w:sz w:val="24"/>
                  <w:szCs w:val="24"/>
                </w:rPr>
                <w:alias w:val="Divider dot:"/>
                <w:tag w:val="Divider dot:"/>
                <w:id w:val="-1459182552"/>
                <w:placeholder>
                  <w:docPart w:val="9BDAA34E6ECC4E4BB9456DEA3207F87D"/>
                </w:placeholder>
                <w:temporary/>
                <w:showingPlcHdr/>
                <w15:appearance w15:val="hidden"/>
              </w:sdtPr>
              <w:sdtEndPr/>
              <w:sdtContent>
                <w:r w:rsidRPr="4AD728B5">
                  <w:rPr>
                    <w:sz w:val="24"/>
                    <w:szCs w:val="24"/>
                    <w:lang w:val="de-DE"/>
                  </w:rPr>
                  <w:t>·</w:t>
                </w:r>
              </w:sdtContent>
            </w:sdt>
            <w:r w:rsidRPr="4AD728B5">
              <w:rPr>
                <w:sz w:val="24"/>
                <w:szCs w:val="24"/>
                <w:lang w:val="de-DE"/>
              </w:rPr>
              <w:t xml:space="preserve"> +49 157 32886254</w:t>
            </w:r>
          </w:p>
          <w:p w14:paraId="1F87450E" w14:textId="49C88DBB" w:rsidR="00692703" w:rsidRPr="00E45DF1" w:rsidRDefault="4AD728B5" w:rsidP="30659525">
            <w:pPr>
              <w:pStyle w:val="ContactInfoEmphasis"/>
              <w:rPr>
                <w:sz w:val="24"/>
                <w:szCs w:val="24"/>
                <w:lang w:val="de-DE"/>
              </w:rPr>
            </w:pPr>
            <w:r w:rsidRPr="4AD728B5">
              <w:rPr>
                <w:sz w:val="24"/>
                <w:szCs w:val="24"/>
                <w:lang w:val="de-DE"/>
              </w:rPr>
              <w:t>hire.marco.casagrande@outlook.com https://www.linkedin.com/in/marcocasagrande</w:t>
            </w:r>
          </w:p>
          <w:bookmarkStart w:id="0" w:name="_Hlk189429111"/>
          <w:p w14:paraId="7B506E8A" w14:textId="6DBD380E" w:rsidR="00692703" w:rsidRPr="00DC302D" w:rsidRDefault="00DC302D" w:rsidP="00DC302D">
            <w:pPr>
              <w:pStyle w:val="ContactInfoEmphasis"/>
            </w:pPr>
            <w:r w:rsidRPr="00DC302D">
              <w:fldChar w:fldCharType="begin"/>
            </w:r>
            <w:r w:rsidRPr="00DC302D">
              <w:instrText xml:space="preserve"> HYPERLINK "https://github.com/bighouwski/portfolio" </w:instrText>
            </w:r>
            <w:r w:rsidRPr="00DC302D">
              <w:fldChar w:fldCharType="separate"/>
            </w:r>
            <w:r w:rsidR="4AD728B5" w:rsidRPr="00DC302D">
              <w:rPr>
                <w:rStyle w:val="Hyperlink"/>
                <w:color w:val="1D824C" w:themeColor="accent1"/>
                <w:u w:val="none"/>
              </w:rPr>
              <w:t>https://github.com/bighouwski/portfolio</w:t>
            </w:r>
            <w:r w:rsidRPr="00DC302D">
              <w:fldChar w:fldCharType="end"/>
            </w:r>
            <w:bookmarkEnd w:id="0"/>
          </w:p>
        </w:tc>
      </w:tr>
    </w:tbl>
    <w:p w14:paraId="583A3F01" w14:textId="5419D73E" w:rsidR="004E01EB" w:rsidRPr="00CF1A49" w:rsidRDefault="00546CE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7A13C1003784584B3D009EBF299E34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6"/>
      </w:tblGrid>
      <w:tr w:rsidR="7C8AD1B3" w14:paraId="2F3C4D0A" w14:textId="77777777" w:rsidTr="7C8AD1B3">
        <w:trPr>
          <w:trHeight w:val="300"/>
        </w:trPr>
        <w:tc>
          <w:tcPr>
            <w:tcW w:w="9336" w:type="dxa"/>
          </w:tcPr>
          <w:p w14:paraId="3F4F704D" w14:textId="52F9B18B" w:rsidR="24E21EF1" w:rsidRDefault="24E21EF1" w:rsidP="7C8AD1B3">
            <w:pPr>
              <w:pStyle w:val="Heading3"/>
              <w:outlineLvl w:val="2"/>
            </w:pPr>
            <w:r>
              <w:t xml:space="preserve">Jan </w:t>
            </w:r>
            <w:r w:rsidR="5E94ACCC">
              <w:t>202</w:t>
            </w:r>
            <w:r w:rsidR="2B8A844E">
              <w:t>4 -</w:t>
            </w:r>
            <w:r w:rsidR="5E94ACCC">
              <w:t xml:space="preserve"> </w:t>
            </w:r>
            <w:r w:rsidR="1B48D3D9">
              <w:t>ongoing</w:t>
            </w:r>
          </w:p>
          <w:p w14:paraId="301792A6" w14:textId="300DF817" w:rsidR="5E94ACCC" w:rsidRDefault="5E94ACCC" w:rsidP="7C8AD1B3">
            <w:pPr>
              <w:pStyle w:val="Heading2"/>
              <w:outlineLvl w:val="1"/>
              <w:rPr>
                <w:rStyle w:val="SubtleReference"/>
              </w:rPr>
            </w:pPr>
            <w:r>
              <w:t>Embedded Software Engineer</w:t>
            </w:r>
            <w:r w:rsidRPr="7C8AD1B3">
              <w:rPr>
                <w:rStyle w:val="SubtleReference"/>
              </w:rPr>
              <w:t xml:space="preserve">- </w:t>
            </w:r>
            <w:r w:rsidR="3661A1CA" w:rsidRPr="7C8AD1B3">
              <w:rPr>
                <w:rStyle w:val="SubtleReference"/>
              </w:rPr>
              <w:t>Abbott Automat</w:t>
            </w:r>
            <w:r w:rsidR="20D6B6E6" w:rsidRPr="7C8AD1B3">
              <w:rPr>
                <w:rStyle w:val="SubtleReference"/>
              </w:rPr>
              <w:t>ion Solutions</w:t>
            </w:r>
            <w:r w:rsidR="3661A1CA" w:rsidRPr="7C8AD1B3">
              <w:rPr>
                <w:rStyle w:val="SubtleReference"/>
              </w:rPr>
              <w:t xml:space="preserve"> </w:t>
            </w:r>
            <w:r w:rsidRPr="7C8AD1B3">
              <w:rPr>
                <w:rStyle w:val="SubtleReference"/>
              </w:rPr>
              <w:t>GmbH</w:t>
            </w:r>
          </w:p>
          <w:p w14:paraId="7FA11323" w14:textId="5BADA806" w:rsidR="25D68AC2" w:rsidRDefault="00F8073E" w:rsidP="7C8AD1B3">
            <w:pPr>
              <w:spacing w:after="120"/>
            </w:pPr>
            <w:r>
              <w:t>D</w:t>
            </w:r>
            <w:r w:rsidR="25D68AC2">
              <w:t xml:space="preserve">evelopment </w:t>
            </w:r>
            <w:r>
              <w:t xml:space="preserve">and maintenance </w:t>
            </w:r>
            <w:r w:rsidR="7D82A4DB">
              <w:t>of medical-grade software</w:t>
            </w:r>
            <w:r w:rsidR="00437D3D">
              <w:t xml:space="preserve"> embedded</w:t>
            </w:r>
            <w:r w:rsidR="2171BD77">
              <w:t xml:space="preserve"> </w:t>
            </w:r>
            <w:r w:rsidR="001F3023">
              <w:t xml:space="preserve">on ARM platforms for diagnostic labs automated </w:t>
            </w:r>
            <w:r w:rsidR="31955F5D">
              <w:t>systems</w:t>
            </w:r>
            <w:r w:rsidR="00E62605">
              <w:t>. F</w:t>
            </w:r>
            <w:r>
              <w:t>ocus on root cause analysis</w:t>
            </w:r>
            <w:r w:rsidR="00437D3D">
              <w:t xml:space="preserve"> of on-market products</w:t>
            </w:r>
            <w:r w:rsidR="31955F5D">
              <w:t>.</w:t>
            </w:r>
          </w:p>
        </w:tc>
      </w:tr>
      <w:tr w:rsidR="7C8AD1B3" w14:paraId="177124E7" w14:textId="77777777" w:rsidTr="7C8AD1B3">
        <w:trPr>
          <w:trHeight w:val="300"/>
        </w:trPr>
        <w:tc>
          <w:tcPr>
            <w:tcW w:w="9336" w:type="dxa"/>
          </w:tcPr>
          <w:p w14:paraId="16D55826" w14:textId="72839D26" w:rsidR="7C8AD1B3" w:rsidRDefault="7C8AD1B3" w:rsidP="7C8AD1B3">
            <w:pPr>
              <w:pStyle w:val="Heading3"/>
              <w:outlineLvl w:val="2"/>
            </w:pPr>
          </w:p>
        </w:tc>
      </w:tr>
      <w:tr w:rsidR="30659525" w14:paraId="2B25B026" w14:textId="77777777" w:rsidTr="7C8AD1B3">
        <w:trPr>
          <w:trHeight w:val="300"/>
        </w:trPr>
        <w:tc>
          <w:tcPr>
            <w:tcW w:w="9336" w:type="dxa"/>
          </w:tcPr>
          <w:p w14:paraId="023556D8" w14:textId="05314DD3" w:rsidR="30659525" w:rsidRDefault="30659525" w:rsidP="30659525">
            <w:pPr>
              <w:pStyle w:val="Heading3"/>
              <w:outlineLvl w:val="2"/>
            </w:pPr>
            <w:r>
              <w:t xml:space="preserve">Mar 2023– </w:t>
            </w:r>
            <w:r w:rsidR="6A139400">
              <w:t>D</w:t>
            </w:r>
            <w:r w:rsidR="229DD5D9">
              <w:t xml:space="preserve">ec </w:t>
            </w:r>
            <w:r w:rsidR="6A139400">
              <w:t>2023</w:t>
            </w:r>
          </w:p>
          <w:p w14:paraId="003B7F72" w14:textId="3F8B138A" w:rsidR="30659525" w:rsidRDefault="39D530FD" w:rsidP="30659525">
            <w:pPr>
              <w:pStyle w:val="Heading2"/>
              <w:outlineLvl w:val="1"/>
              <w:rPr>
                <w:rStyle w:val="SubtleReference"/>
              </w:rPr>
            </w:pPr>
            <w:r>
              <w:t>Embedded Software Engineer</w:t>
            </w:r>
            <w:r w:rsidRPr="39D530FD">
              <w:rPr>
                <w:rStyle w:val="SubtleReference"/>
              </w:rPr>
              <w:t>- slashwhy GmbH, Germany</w:t>
            </w:r>
          </w:p>
          <w:p w14:paraId="2D4CF71E" w14:textId="19085553" w:rsidR="30659525" w:rsidRDefault="4AD728B5" w:rsidP="30659525">
            <w:pPr>
              <w:spacing w:after="120"/>
            </w:pPr>
            <w:r>
              <w:t xml:space="preserve">Design, development and </w:t>
            </w:r>
            <w:r w:rsidR="008F6712">
              <w:t>deployment</w:t>
            </w:r>
            <w:r>
              <w:t xml:space="preserve"> of</w:t>
            </w:r>
            <w:r w:rsidR="00437D3D">
              <w:t xml:space="preserve"> multi-agent</w:t>
            </w:r>
            <w:r>
              <w:t xml:space="preserve"> software embedded</w:t>
            </w:r>
            <w:r w:rsidR="00437D3D">
              <w:t xml:space="preserve"> on</w:t>
            </w:r>
            <w:r>
              <w:t xml:space="preserve"> </w:t>
            </w:r>
            <w:r w:rsidR="00437D3D">
              <w:t>ARM platforms</w:t>
            </w:r>
            <w:r>
              <w:t xml:space="preserve"> for industrial systems and applications.</w:t>
            </w:r>
          </w:p>
        </w:tc>
      </w:tr>
      <w:tr w:rsidR="30659525" w14:paraId="08D71B5C" w14:textId="77777777" w:rsidTr="7C8AD1B3">
        <w:trPr>
          <w:trHeight w:val="300"/>
        </w:trPr>
        <w:tc>
          <w:tcPr>
            <w:tcW w:w="9336" w:type="dxa"/>
          </w:tcPr>
          <w:p w14:paraId="24B4374F" w14:textId="3E341563" w:rsidR="30659525" w:rsidRDefault="30659525" w:rsidP="30659525">
            <w:pPr>
              <w:pStyle w:val="Heading3"/>
              <w:outlineLvl w:val="2"/>
            </w:pPr>
          </w:p>
        </w:tc>
      </w:tr>
      <w:tr w:rsidR="007F1063" w:rsidRPr="00CF1A49" w14:paraId="21A50828" w14:textId="77777777" w:rsidTr="7C8AD1B3">
        <w:tc>
          <w:tcPr>
            <w:tcW w:w="9336" w:type="dxa"/>
          </w:tcPr>
          <w:p w14:paraId="1273C8A0" w14:textId="52674C5A" w:rsidR="007F1063" w:rsidRPr="00CF1A49" w:rsidRDefault="30659525" w:rsidP="30659525">
            <w:pPr>
              <w:pStyle w:val="Heading3"/>
              <w:outlineLvl w:val="2"/>
            </w:pPr>
            <w:r>
              <w:t>SEP 2021– FEB 2023</w:t>
            </w:r>
          </w:p>
          <w:p w14:paraId="6490CA12" w14:textId="7303C642" w:rsidR="007F1063" w:rsidRPr="00B264B0" w:rsidRDefault="39D530FD" w:rsidP="007F1063">
            <w:pPr>
              <w:pStyle w:val="Heading2"/>
              <w:outlineLvl w:val="1"/>
              <w:rPr>
                <w:rStyle w:val="SubtleReference"/>
              </w:rPr>
            </w:pPr>
            <w:r>
              <w:t xml:space="preserve">Perception Algorithm Developer </w:t>
            </w:r>
            <w:r w:rsidRPr="39D530FD">
              <w:rPr>
                <w:rStyle w:val="SubtleReference"/>
              </w:rPr>
              <w:t>- MicroVision GmbH – formerly Ibeo Automotive Systems GmbH, Germany</w:t>
            </w:r>
          </w:p>
        </w:tc>
      </w:tr>
      <w:tr w:rsidR="007F1063" w:rsidRPr="00CF1A49" w14:paraId="4270B897" w14:textId="77777777" w:rsidTr="00996748">
        <w:trPr>
          <w:trHeight w:val="455"/>
        </w:trPr>
        <w:tc>
          <w:tcPr>
            <w:tcW w:w="9336" w:type="dxa"/>
          </w:tcPr>
          <w:p w14:paraId="02E26606" w14:textId="03DDC498" w:rsidR="00996748" w:rsidRPr="00692B24" w:rsidRDefault="39D530FD" w:rsidP="00CD684F">
            <w:pPr>
              <w:spacing w:after="120" w:line="276" w:lineRule="auto"/>
            </w:pPr>
            <w:r>
              <w:t>Development of automotive perception algorithms based on LiDAR point cloud data</w:t>
            </w:r>
            <w:r w:rsidR="00CD684F">
              <w:t>, such as r</w:t>
            </w:r>
            <w:r>
              <w:t xml:space="preserve">elative vehicle localization </w:t>
            </w:r>
            <w:r w:rsidR="00CD684F">
              <w:t xml:space="preserve">and </w:t>
            </w:r>
            <w:r w:rsidR="00F83F08">
              <w:t>l</w:t>
            </w:r>
            <w:r>
              <w:t xml:space="preserve">ane </w:t>
            </w:r>
            <w:r w:rsidR="00F83F08">
              <w:t xml:space="preserve">marking </w:t>
            </w:r>
            <w:r>
              <w:t xml:space="preserve">extraction </w:t>
            </w:r>
            <w:r w:rsidR="00F83F08">
              <w:t>a</w:t>
            </w:r>
            <w:r>
              <w:t>nd tracking.</w:t>
            </w:r>
          </w:p>
        </w:tc>
      </w:tr>
      <w:tr w:rsidR="005D6434" w:rsidRPr="00CF1A49" w14:paraId="2C66B751" w14:textId="77777777" w:rsidTr="7C8AD1B3">
        <w:tc>
          <w:tcPr>
            <w:tcW w:w="9336" w:type="dxa"/>
          </w:tcPr>
          <w:p w14:paraId="4ACFC94A" w14:textId="77777777" w:rsidR="005D6434" w:rsidRDefault="005D6434" w:rsidP="00DD724F">
            <w:pPr>
              <w:pStyle w:val="Heading3"/>
              <w:spacing w:before="240"/>
              <w:outlineLvl w:val="2"/>
              <w:rPr>
                <w:rFonts w:eastAsiaTheme="minorHAnsi"/>
              </w:rPr>
            </w:pPr>
            <w:r w:rsidRPr="005D6434">
              <w:rPr>
                <w:rFonts w:eastAsiaTheme="minorHAnsi"/>
              </w:rPr>
              <w:t>OCT 2019 – AUG 2021</w:t>
            </w:r>
          </w:p>
          <w:p w14:paraId="483B7790" w14:textId="42947AD8" w:rsidR="005D6434" w:rsidRDefault="005D6434" w:rsidP="005D6434">
            <w:pPr>
              <w:pStyle w:val="Heading2"/>
              <w:outlineLvl w:val="1"/>
            </w:pPr>
            <w:r>
              <w:t xml:space="preserve">Working Student </w:t>
            </w:r>
            <w:r>
              <w:rPr>
                <w:rStyle w:val="SubtleReference"/>
              </w:rPr>
              <w:t>- i</w:t>
            </w:r>
            <w:r w:rsidRPr="00B264B0">
              <w:rPr>
                <w:rStyle w:val="SubtleReference"/>
              </w:rPr>
              <w:t>beo Automotive Systems GmbH</w:t>
            </w:r>
            <w:r>
              <w:rPr>
                <w:rStyle w:val="SubtleReference"/>
              </w:rPr>
              <w:t>, Germany</w:t>
            </w:r>
          </w:p>
        </w:tc>
      </w:tr>
      <w:tr w:rsidR="007F1063" w:rsidRPr="00CF1A49" w14:paraId="754D6B3A" w14:textId="77777777" w:rsidTr="7C8AD1B3">
        <w:tc>
          <w:tcPr>
            <w:tcW w:w="9336" w:type="dxa"/>
          </w:tcPr>
          <w:p w14:paraId="29852E49" w14:textId="404AAE15" w:rsidR="005D6434" w:rsidRPr="00CF1A49" w:rsidRDefault="005D6434" w:rsidP="007F1063">
            <w:r>
              <w:t>C</w:t>
            </w:r>
            <w:r w:rsidR="007F1063">
              <w:t xml:space="preserve">reation of simulation scenarios in </w:t>
            </w:r>
            <w:r w:rsidR="007F1063" w:rsidRPr="00293C71">
              <w:rPr>
                <w:i/>
                <w:iCs/>
              </w:rPr>
              <w:t>CarMaker</w:t>
            </w:r>
            <w:r w:rsidR="007F1063">
              <w:t xml:space="preserve"> for </w:t>
            </w:r>
            <w:r w:rsidR="00AF3D27">
              <w:t xml:space="preserve">testing </w:t>
            </w:r>
            <w:r w:rsidR="007F1063">
              <w:t>autonomous driving functions.</w:t>
            </w:r>
          </w:p>
        </w:tc>
      </w:tr>
      <w:tr w:rsidR="005D6434" w:rsidRPr="00CF1A49" w14:paraId="4DB21A62" w14:textId="77777777" w:rsidTr="7C8AD1B3">
        <w:tc>
          <w:tcPr>
            <w:tcW w:w="9336" w:type="dxa"/>
          </w:tcPr>
          <w:p w14:paraId="3946B054" w14:textId="77777777" w:rsidR="005D6434" w:rsidRDefault="005D6434" w:rsidP="00DD724F">
            <w:pPr>
              <w:pStyle w:val="Heading3"/>
              <w:spacing w:before="240"/>
              <w:outlineLvl w:val="2"/>
            </w:pPr>
            <w:r>
              <w:t>MAY 2018 – SEP 2019</w:t>
            </w:r>
          </w:p>
          <w:p w14:paraId="21762D3C" w14:textId="0E500A80" w:rsidR="005D6434" w:rsidRDefault="005D6434" w:rsidP="00E5334D">
            <w:pPr>
              <w:spacing w:after="240"/>
            </w:pPr>
            <w:r w:rsidRPr="005D6434">
              <w:rPr>
                <w:rStyle w:val="Heading2Char"/>
              </w:rPr>
              <w:t>PROJECT ENGINEER</w:t>
            </w:r>
            <w:r>
              <w:t xml:space="preserve"> </w:t>
            </w:r>
            <w:r w:rsidRPr="00055A63">
              <w:rPr>
                <w:rStyle w:val="SubtleReference"/>
                <w:b w:val="0"/>
                <w:bCs/>
                <w:sz w:val="26"/>
                <w:szCs w:val="26"/>
              </w:rPr>
              <w:t>- IBEO AUTOMOTIVE SYSTEMS GMBH, GERMANY</w:t>
            </w:r>
          </w:p>
        </w:tc>
      </w:tr>
      <w:tr w:rsidR="005D6434" w:rsidRPr="00CF1A49" w14:paraId="77777A8F" w14:textId="77777777" w:rsidTr="7C8AD1B3">
        <w:tc>
          <w:tcPr>
            <w:tcW w:w="9336" w:type="dxa"/>
          </w:tcPr>
          <w:p w14:paraId="6D913A53" w14:textId="7BEC18CD" w:rsidR="001305F6" w:rsidRDefault="0053507B" w:rsidP="7C8AD1B3">
            <w:pPr>
              <w:spacing w:after="120"/>
            </w:pPr>
            <w:r>
              <w:t xml:space="preserve">Validation of </w:t>
            </w:r>
            <w:r w:rsidR="00E97D87">
              <w:t>third-party</w:t>
            </w:r>
            <w:r w:rsidR="00793922">
              <w:t xml:space="preserve"> </w:t>
            </w:r>
            <w:r w:rsidR="003310F4">
              <w:t>perception stack</w:t>
            </w:r>
            <w:r w:rsidR="00E97D87">
              <w:t>s</w:t>
            </w:r>
            <w:r w:rsidR="003310F4">
              <w:t xml:space="preserve"> </w:t>
            </w:r>
            <w:r w:rsidR="0038272C">
              <w:t>via a</w:t>
            </w:r>
            <w:r w:rsidR="00793922">
              <w:t xml:space="preserve"> </w:t>
            </w:r>
            <w:r w:rsidR="0038272C">
              <w:t xml:space="preserve">proprietary </w:t>
            </w:r>
            <w:r w:rsidR="003310F4">
              <w:t xml:space="preserve">reference </w:t>
            </w:r>
            <w:r w:rsidR="00793922">
              <w:t>system</w:t>
            </w:r>
            <w:r w:rsidR="001305F6">
              <w:t xml:space="preserve">, </w:t>
            </w:r>
            <w:r w:rsidR="003310F4">
              <w:t>providing</w:t>
            </w:r>
            <w:r w:rsidR="00DF5AD9">
              <w:br/>
            </w:r>
            <w:r w:rsidR="009C3170">
              <w:t>ground</w:t>
            </w:r>
            <w:r w:rsidR="00DF5AD9">
              <w:t>-</w:t>
            </w:r>
            <w:r w:rsidR="008D7D62">
              <w:t xml:space="preserve">truth </w:t>
            </w:r>
            <w:r w:rsidR="00DF5AD9">
              <w:t xml:space="preserve">data </w:t>
            </w:r>
            <w:r w:rsidR="008D7D62">
              <w:t>a</w:t>
            </w:r>
            <w:r w:rsidR="009C3170">
              <w:t xml:space="preserve">nd </w:t>
            </w:r>
            <w:r w:rsidR="008D7D62">
              <w:t xml:space="preserve">related </w:t>
            </w:r>
            <w:r w:rsidR="009C3170">
              <w:t>KPIs.</w:t>
            </w:r>
          </w:p>
        </w:tc>
      </w:tr>
      <w:tr w:rsidR="00703AEE" w:rsidRPr="00CF1A49" w14:paraId="20A5A15E" w14:textId="77777777" w:rsidTr="7C8AD1B3">
        <w:tc>
          <w:tcPr>
            <w:tcW w:w="9336" w:type="dxa"/>
            <w:tcMar>
              <w:top w:w="216" w:type="dxa"/>
            </w:tcMar>
          </w:tcPr>
          <w:p w14:paraId="1F8AC296" w14:textId="674581CF" w:rsidR="00703AEE" w:rsidRPr="00CF1A49" w:rsidRDefault="00EF0941" w:rsidP="7C8AD1B3">
            <w:pPr>
              <w:pStyle w:val="Heading3"/>
              <w:outlineLvl w:val="2"/>
            </w:pPr>
            <w:r>
              <w:t>Aug</w:t>
            </w:r>
            <w:r w:rsidR="00703AEE">
              <w:t xml:space="preserve"> 201</w:t>
            </w:r>
            <w:r>
              <w:t xml:space="preserve">6 </w:t>
            </w:r>
            <w:r w:rsidR="00703AEE">
              <w:t xml:space="preserve">– </w:t>
            </w:r>
            <w:r>
              <w:t>Jan 2017</w:t>
            </w:r>
          </w:p>
          <w:p w14:paraId="2A1271D4" w14:textId="71BEA2C0" w:rsidR="00184FDA" w:rsidRPr="007B082C" w:rsidRDefault="00404546" w:rsidP="7C8AD1B3">
            <w:pPr>
              <w:pStyle w:val="Heading2"/>
              <w:outlineLvl w:val="1"/>
              <w:rPr>
                <w:rStyle w:val="SubtleReference"/>
              </w:rPr>
            </w:pPr>
            <w:r>
              <w:t>Engineering Intern</w:t>
            </w:r>
            <w:r w:rsidR="00C376CD" w:rsidRPr="7C8AD1B3">
              <w:rPr>
                <w:rStyle w:val="SubtleReference"/>
              </w:rPr>
              <w:t xml:space="preserve"> – Robert Bosch GmbH</w:t>
            </w:r>
            <w:r w:rsidR="00467297" w:rsidRPr="7C8AD1B3">
              <w:rPr>
                <w:rStyle w:val="SubtleReference"/>
              </w:rPr>
              <w:t>, Germany</w:t>
            </w:r>
          </w:p>
        </w:tc>
      </w:tr>
      <w:tr w:rsidR="00703AEE" w:rsidRPr="00CF1A49" w14:paraId="699FA20D" w14:textId="77777777" w:rsidTr="7C8AD1B3">
        <w:tc>
          <w:tcPr>
            <w:tcW w:w="9336" w:type="dxa"/>
            <w:tcMar>
              <w:top w:w="216" w:type="dxa"/>
            </w:tcMar>
          </w:tcPr>
          <w:p w14:paraId="7C6CCFE9" w14:textId="77322AD6" w:rsidR="00467297" w:rsidRPr="00CF1A49" w:rsidRDefault="000600AE" w:rsidP="00467297">
            <w:pPr>
              <w:pStyle w:val="Heading3"/>
              <w:contextualSpacing w:val="0"/>
              <w:outlineLvl w:val="2"/>
            </w:pPr>
            <w:r>
              <w:t>May</w:t>
            </w:r>
            <w:r w:rsidR="00467297">
              <w:t xml:space="preserve"> </w:t>
            </w:r>
            <w:r w:rsidR="00467297" w:rsidRPr="00D064AA">
              <w:t>201</w:t>
            </w:r>
            <w:r>
              <w:t>1</w:t>
            </w:r>
            <w:r w:rsidR="00467297">
              <w:t xml:space="preserve"> </w:t>
            </w:r>
            <w:r w:rsidR="00467297" w:rsidRPr="00CF1A49">
              <w:t xml:space="preserve">– </w:t>
            </w:r>
            <w:r>
              <w:t>May</w:t>
            </w:r>
            <w:r w:rsidR="00467297">
              <w:t xml:space="preserve"> 201</w:t>
            </w:r>
            <w:r w:rsidR="00882B58">
              <w:t>4</w:t>
            </w:r>
          </w:p>
          <w:p w14:paraId="518154D0" w14:textId="337BC75B" w:rsidR="00703AEE" w:rsidRPr="007B082C" w:rsidRDefault="00145840" w:rsidP="7C8AD1B3">
            <w:pPr>
              <w:pStyle w:val="Heading2"/>
              <w:outlineLvl w:val="1"/>
              <w:rPr>
                <w:rStyle w:val="SubtleReference"/>
              </w:rPr>
            </w:pPr>
            <w:r>
              <w:t>Jr</w:t>
            </w:r>
            <w:r w:rsidR="004519C6">
              <w:t>.</w:t>
            </w:r>
            <w:r>
              <w:t xml:space="preserve"> full-stack </w:t>
            </w:r>
            <w:r w:rsidR="00467297">
              <w:t>Developer</w:t>
            </w:r>
            <w:r w:rsidR="00467297" w:rsidRPr="7C8AD1B3">
              <w:rPr>
                <w:rStyle w:val="SubtleReference"/>
              </w:rPr>
              <w:t xml:space="preserve"> – </w:t>
            </w:r>
            <w:r w:rsidR="00AB1278" w:rsidRPr="7C8AD1B3">
              <w:rPr>
                <w:rStyle w:val="SubtleReference"/>
              </w:rPr>
              <w:t>FB SERVICES</w:t>
            </w:r>
            <w:r w:rsidR="00467297" w:rsidRPr="7C8AD1B3">
              <w:rPr>
                <w:rStyle w:val="SubtleReference"/>
              </w:rPr>
              <w:t xml:space="preserve"> Srl, Italy</w:t>
            </w:r>
          </w:p>
        </w:tc>
      </w:tr>
    </w:tbl>
    <w:p w14:paraId="39E47095" w14:textId="77777777" w:rsidR="000D64D5" w:rsidRDefault="000D64D5">
      <w:pP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br w:type="page"/>
      </w:r>
    </w:p>
    <w:sdt>
      <w:sdtPr>
        <w:alias w:val="Education:"/>
        <w:tag w:val="Education:"/>
        <w:id w:val="-1908763273"/>
        <w:placeholder>
          <w:docPart w:val="D9E350BBECF44653AA7A9F2991725FCB"/>
        </w:placeholder>
        <w:temporary/>
        <w:showingPlcHdr/>
        <w15:appearance w15:val="hidden"/>
      </w:sdtPr>
      <w:sdtEndPr/>
      <w:sdtContent>
        <w:p w14:paraId="722876F1" w14:textId="13D6FE3F" w:rsidR="00363554" w:rsidRPr="00CF1A49" w:rsidRDefault="00363554" w:rsidP="00363554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4668"/>
        <w:gridCol w:w="4668"/>
      </w:tblGrid>
      <w:tr w:rsidR="00363554" w:rsidRPr="00CF1A49" w14:paraId="7838ED89" w14:textId="77777777" w:rsidTr="00363554">
        <w:tc>
          <w:tcPr>
            <w:tcW w:w="9336" w:type="dxa"/>
            <w:gridSpan w:val="2"/>
          </w:tcPr>
          <w:p w14:paraId="1567F589" w14:textId="77777777" w:rsidR="00363554" w:rsidRPr="00CF1A49" w:rsidRDefault="00363554" w:rsidP="00C56913">
            <w:pPr>
              <w:pStyle w:val="Heading3"/>
              <w:contextualSpacing w:val="0"/>
              <w:outlineLvl w:val="2"/>
            </w:pPr>
            <w:r>
              <w:t xml:space="preserve">October 2019 </w:t>
            </w:r>
            <w:r w:rsidRPr="00CF1A49">
              <w:t xml:space="preserve">– </w:t>
            </w:r>
            <w:r>
              <w:t>August</w:t>
            </w:r>
            <w:r w:rsidRPr="00CF1A49">
              <w:t xml:space="preserve"> </w:t>
            </w:r>
            <w:r>
              <w:t>2021</w:t>
            </w:r>
          </w:p>
          <w:p w14:paraId="50435785" w14:textId="77777777" w:rsidR="00363554" w:rsidRPr="00CF1A49" w:rsidRDefault="00363554" w:rsidP="00C56913">
            <w:pPr>
              <w:pStyle w:val="Heading2"/>
              <w:contextualSpacing w:val="0"/>
              <w:outlineLvl w:val="1"/>
            </w:pPr>
            <w:r w:rsidRPr="00130F87">
              <w:t>M. Sc. ICT Innovation</w:t>
            </w:r>
            <w:r w:rsidRPr="00CF1A49">
              <w:t xml:space="preserve">, </w:t>
            </w:r>
            <w:r w:rsidRPr="00770C59">
              <w:rPr>
                <w:rStyle w:val="SubtleReference"/>
              </w:rPr>
              <w:t>KTH Stockholm</w:t>
            </w:r>
            <w:r>
              <w:rPr>
                <w:rStyle w:val="SubtleReference"/>
              </w:rPr>
              <w:t>, TU Berlin</w:t>
            </w:r>
          </w:p>
          <w:p w14:paraId="36D8C787" w14:textId="748C0563" w:rsidR="00363554" w:rsidRDefault="00363554" w:rsidP="004C48C3">
            <w:pPr>
              <w:spacing w:after="120"/>
              <w:contextualSpacing w:val="0"/>
            </w:pPr>
            <w:r w:rsidRPr="00932E26">
              <w:t>Degree project</w:t>
            </w:r>
            <w:r>
              <w:t>:</w:t>
            </w:r>
            <w:r w:rsidRPr="00932E26">
              <w:t xml:space="preserve"> “Relative pose estimation of a plane on an airfield with automotive-class solid-state LiDAR sensors”</w:t>
            </w:r>
            <w:r>
              <w:t xml:space="preserve">, </w:t>
            </w:r>
            <w:r w:rsidR="00C7798A">
              <w:t>Grade 1.0</w:t>
            </w:r>
            <w:r w:rsidR="00E85DF1">
              <w:t xml:space="preserve"> - </w:t>
            </w:r>
            <w:r w:rsidR="00C7798A">
              <w:t>GPA 4.0</w:t>
            </w:r>
          </w:p>
          <w:p w14:paraId="42815F7C" w14:textId="68049AA1" w:rsidR="00F86F34" w:rsidRPr="0027676F" w:rsidRDefault="00F86F34" w:rsidP="004C48C3">
            <w:pPr>
              <w:spacing w:after="120"/>
              <w:contextualSpacing w:val="0"/>
              <w:rPr>
                <w:rStyle w:val="SubtleReference"/>
              </w:rPr>
            </w:pPr>
            <w:r w:rsidRPr="0027676F">
              <w:rPr>
                <w:rStyle w:val="SubtleReference"/>
              </w:rPr>
              <w:t>Relevant courses:</w:t>
            </w:r>
          </w:p>
        </w:tc>
      </w:tr>
      <w:tr w:rsidR="00EC2C03" w:rsidRPr="00CF1A49" w14:paraId="0091EEEF" w14:textId="77777777" w:rsidTr="0029166D">
        <w:tc>
          <w:tcPr>
            <w:tcW w:w="4668" w:type="dxa"/>
          </w:tcPr>
          <w:p w14:paraId="1CF22A49" w14:textId="0031AF99" w:rsidR="00EC2C03" w:rsidRDefault="004E3993" w:rsidP="00EC2C03">
            <w:pPr>
              <w:pStyle w:val="ListBullet"/>
            </w:pPr>
            <w:r>
              <w:t>Robotics</w:t>
            </w:r>
          </w:p>
          <w:p w14:paraId="434E0B28" w14:textId="2548331B" w:rsidR="004E3993" w:rsidRDefault="00EC2C03" w:rsidP="00EC2C03">
            <w:pPr>
              <w:pStyle w:val="ListBullet"/>
            </w:pPr>
            <w:r>
              <w:t>Laser Scanning Technologies</w:t>
            </w:r>
          </w:p>
        </w:tc>
        <w:tc>
          <w:tcPr>
            <w:tcW w:w="4668" w:type="dxa"/>
          </w:tcPr>
          <w:p w14:paraId="2BF489D8" w14:textId="459C79FC" w:rsidR="00EC2C03" w:rsidRDefault="00E16C10" w:rsidP="004E3993">
            <w:pPr>
              <w:pStyle w:val="ListBullet"/>
              <w:contextualSpacing w:val="0"/>
            </w:pPr>
            <w:r>
              <w:t xml:space="preserve">Event-based robot </w:t>
            </w:r>
            <w:r w:rsidR="00C92845">
              <w:t>vision</w:t>
            </w:r>
          </w:p>
          <w:p w14:paraId="086E0A68" w14:textId="5122C550" w:rsidR="004E3993" w:rsidRDefault="004E3993" w:rsidP="004E3993">
            <w:pPr>
              <w:pStyle w:val="ListBullet"/>
              <w:contextualSpacing w:val="0"/>
            </w:pPr>
            <w:r>
              <w:t>Reinforcement Learning</w:t>
            </w:r>
          </w:p>
        </w:tc>
      </w:tr>
      <w:tr w:rsidR="00363554" w:rsidRPr="00CF1A49" w14:paraId="2593529F" w14:textId="77777777" w:rsidTr="00363554">
        <w:tc>
          <w:tcPr>
            <w:tcW w:w="9336" w:type="dxa"/>
            <w:gridSpan w:val="2"/>
            <w:tcMar>
              <w:top w:w="216" w:type="dxa"/>
            </w:tcMar>
          </w:tcPr>
          <w:p w14:paraId="3AFDAAA3" w14:textId="77777777" w:rsidR="00363554" w:rsidRPr="00CF1A49" w:rsidRDefault="00363554" w:rsidP="00C56913">
            <w:pPr>
              <w:pStyle w:val="Heading3"/>
              <w:contextualSpacing w:val="0"/>
              <w:outlineLvl w:val="2"/>
            </w:pPr>
            <w:r>
              <w:t xml:space="preserve">September 2014 </w:t>
            </w:r>
            <w:r w:rsidRPr="00CF1A49">
              <w:t xml:space="preserve">– </w:t>
            </w:r>
            <w:r>
              <w:t>April</w:t>
            </w:r>
            <w:r w:rsidRPr="00CF1A49">
              <w:t xml:space="preserve"> </w:t>
            </w:r>
            <w:r>
              <w:t>2018</w:t>
            </w:r>
          </w:p>
          <w:p w14:paraId="30881172" w14:textId="77777777" w:rsidR="00363554" w:rsidRPr="00CF1A49" w:rsidRDefault="00363554" w:rsidP="00C56913">
            <w:pPr>
              <w:pStyle w:val="Heading2"/>
              <w:contextualSpacing w:val="0"/>
              <w:outlineLvl w:val="1"/>
            </w:pPr>
            <w:r w:rsidRPr="00E377E9">
              <w:t>B. Sc. Information Engineering</w:t>
            </w:r>
            <w:r w:rsidRPr="00CF1A49">
              <w:t xml:space="preserve">, </w:t>
            </w:r>
            <w:r>
              <w:rPr>
                <w:rStyle w:val="SubtleReference"/>
              </w:rPr>
              <w:t>HAW Hamburg</w:t>
            </w:r>
          </w:p>
          <w:p w14:paraId="5BFBB3ED" w14:textId="54DF30DE" w:rsidR="00363554" w:rsidRDefault="00363554" w:rsidP="004C48C3">
            <w:pPr>
              <w:spacing w:after="120"/>
              <w:contextualSpacing w:val="0"/>
              <w:rPr>
                <w:rFonts w:eastAsia="Times New Roman" w:cstheme="minorHAnsi"/>
              </w:rPr>
            </w:pPr>
            <w:r w:rsidRPr="00D25BFA">
              <w:t>Degree project</w:t>
            </w:r>
            <w:r>
              <w:t>:</w:t>
            </w:r>
            <w:r w:rsidRPr="00D25BFA">
              <w:t xml:space="preserve"> “Robust setup of an Autonomous Mobile Robot research platform with multi-sensor integration in ROS”</w:t>
            </w:r>
            <w:r>
              <w:t xml:space="preserve">, </w:t>
            </w:r>
            <w:r w:rsidR="00C7798A">
              <w:t>Grade 0.9</w:t>
            </w:r>
            <w:r w:rsidR="00C444F9">
              <w:t xml:space="preserve"> - </w:t>
            </w:r>
            <w:r w:rsidR="00C7798A">
              <w:t>GPA 4.0</w:t>
            </w:r>
            <w:r>
              <w:t xml:space="preserve">, </w:t>
            </w:r>
            <w:r w:rsidRPr="00C95F25">
              <w:rPr>
                <w:rFonts w:eastAsia="Times New Roman" w:cstheme="minorHAnsi"/>
              </w:rPr>
              <w:t>HAW Best Graduate Award 2018</w:t>
            </w:r>
          </w:p>
          <w:p w14:paraId="6F122145" w14:textId="428DFDF1" w:rsidR="00840320" w:rsidRPr="0027676F" w:rsidRDefault="00840320" w:rsidP="004C48C3">
            <w:pPr>
              <w:spacing w:after="120"/>
              <w:contextualSpacing w:val="0"/>
              <w:rPr>
                <w:rStyle w:val="SubtleReference"/>
              </w:rPr>
            </w:pPr>
            <w:r w:rsidRPr="0027676F">
              <w:rPr>
                <w:rStyle w:val="SubtleReference"/>
              </w:rPr>
              <w:t>Releva</w:t>
            </w:r>
            <w:r w:rsidR="0027676F" w:rsidRPr="0027676F">
              <w:rPr>
                <w:rStyle w:val="SubtleReference"/>
              </w:rPr>
              <w:t>nt courses:</w:t>
            </w:r>
          </w:p>
        </w:tc>
      </w:tr>
      <w:tr w:rsidR="00840320" w:rsidRPr="00CF1A49" w14:paraId="47EE423E" w14:textId="77777777" w:rsidTr="00C56913">
        <w:tc>
          <w:tcPr>
            <w:tcW w:w="4668" w:type="dxa"/>
          </w:tcPr>
          <w:p w14:paraId="14405663" w14:textId="3B9B91C2" w:rsidR="00840320" w:rsidRDefault="00A05777" w:rsidP="00C56913">
            <w:pPr>
              <w:pStyle w:val="ListBullet"/>
            </w:pPr>
            <w:r>
              <w:t xml:space="preserve">Software </w:t>
            </w:r>
            <w:r w:rsidR="00B85F05">
              <w:t>Engineering</w:t>
            </w:r>
          </w:p>
          <w:p w14:paraId="6D79B808" w14:textId="77777777" w:rsidR="00840320" w:rsidRDefault="00BB51CF" w:rsidP="00C56913">
            <w:pPr>
              <w:pStyle w:val="ListBullet"/>
            </w:pPr>
            <w:r>
              <w:t>Algorithms and Data Structures</w:t>
            </w:r>
          </w:p>
          <w:p w14:paraId="033EC858" w14:textId="6C90DB2A" w:rsidR="00747491" w:rsidRDefault="00747491" w:rsidP="00C56913">
            <w:pPr>
              <w:pStyle w:val="ListBullet"/>
            </w:pPr>
            <w:r>
              <w:t>Intro</w:t>
            </w:r>
            <w:r w:rsidR="007B4066">
              <w:t>duction to Computer Graphics</w:t>
            </w:r>
          </w:p>
        </w:tc>
        <w:tc>
          <w:tcPr>
            <w:tcW w:w="4668" w:type="dxa"/>
          </w:tcPr>
          <w:p w14:paraId="0C7B8C43" w14:textId="77777777" w:rsidR="00840320" w:rsidRDefault="008A273C" w:rsidP="00C56913">
            <w:pPr>
              <w:pStyle w:val="ListBullet"/>
              <w:contextualSpacing w:val="0"/>
            </w:pPr>
            <w:r>
              <w:t>Electronics</w:t>
            </w:r>
          </w:p>
          <w:p w14:paraId="643B05C7" w14:textId="77777777" w:rsidR="00BB51CF" w:rsidRDefault="00BB51CF" w:rsidP="00C56913">
            <w:pPr>
              <w:pStyle w:val="ListBullet"/>
              <w:contextualSpacing w:val="0"/>
            </w:pPr>
            <w:r>
              <w:t>Microcontrollers</w:t>
            </w:r>
          </w:p>
          <w:p w14:paraId="68F98849" w14:textId="06221941" w:rsidR="00747491" w:rsidRDefault="00747491" w:rsidP="00C56913">
            <w:pPr>
              <w:pStyle w:val="ListBullet"/>
              <w:contextualSpacing w:val="0"/>
            </w:pPr>
            <w:r>
              <w:t>Digital Signal Processing</w:t>
            </w:r>
          </w:p>
        </w:tc>
      </w:tr>
    </w:tbl>
    <w:sdt>
      <w:sdtPr>
        <w:alias w:val="Skills:"/>
        <w:tag w:val="Skills:"/>
        <w:id w:val="-1392877668"/>
        <w:placeholder>
          <w:docPart w:val="E5C0CFCAE7304C69B271049D9F58ECDC"/>
        </w:placeholder>
        <w:temporary/>
        <w:showingPlcHdr/>
        <w15:appearance w15:val="hidden"/>
      </w:sdtPr>
      <w:sdtEndPr/>
      <w:sdtContent>
        <w:p w14:paraId="27499A20" w14:textId="77777777" w:rsidR="00611AF3" w:rsidRPr="00CF1A49" w:rsidRDefault="00611AF3" w:rsidP="00611AF3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03"/>
        <w:gridCol w:w="4703"/>
      </w:tblGrid>
      <w:tr w:rsidR="00611AF3" w:rsidRPr="006E1507" w14:paraId="5607CAF4" w14:textId="77777777" w:rsidTr="7C8AD1B3">
        <w:tc>
          <w:tcPr>
            <w:tcW w:w="4703" w:type="dxa"/>
          </w:tcPr>
          <w:p w14:paraId="4DAA7C57" w14:textId="572A1F33" w:rsidR="00611AF3" w:rsidRDefault="0C6B3DFD" w:rsidP="0C6B3DFD">
            <w:pPr>
              <w:pStyle w:val="ListBullet"/>
            </w:pPr>
            <w:r>
              <w:t>Algorithm development</w:t>
            </w:r>
          </w:p>
          <w:p w14:paraId="2070F0B8" w14:textId="2A103179" w:rsidR="00611AF3" w:rsidRDefault="0097133E" w:rsidP="00C56913">
            <w:pPr>
              <w:pStyle w:val="ListBullet"/>
              <w:contextualSpacing w:val="0"/>
            </w:pPr>
            <w:r>
              <w:t>LIDAR sensor data</w:t>
            </w:r>
          </w:p>
          <w:p w14:paraId="4A46B2B1" w14:textId="65DF8F9F" w:rsidR="008D6B6F" w:rsidRDefault="008D6B6F" w:rsidP="00C56913">
            <w:pPr>
              <w:pStyle w:val="ListBullet"/>
              <w:contextualSpacing w:val="0"/>
            </w:pPr>
            <w:r>
              <w:t>Robotics principles</w:t>
            </w:r>
          </w:p>
          <w:p w14:paraId="5DEDA3C7" w14:textId="04EA6F2C" w:rsidR="005758EC" w:rsidRDefault="005758EC" w:rsidP="005758EC">
            <w:pPr>
              <w:pStyle w:val="ListBullet"/>
              <w:contextualSpacing w:val="0"/>
            </w:pPr>
            <w:r>
              <w:t>Embedded software</w:t>
            </w:r>
          </w:p>
          <w:p w14:paraId="30B792C6" w14:textId="0D867AB8" w:rsidR="005758EC" w:rsidRPr="006E1507" w:rsidRDefault="005758EC" w:rsidP="005758EC">
            <w:pPr>
              <w:pStyle w:val="ListBullet"/>
              <w:contextualSpacing w:val="0"/>
            </w:pPr>
            <w:r>
              <w:t>Distributed systems</w:t>
            </w:r>
          </w:p>
          <w:p w14:paraId="1486E295" w14:textId="30230E47" w:rsidR="00611AF3" w:rsidRPr="006E1507" w:rsidRDefault="39D530FD" w:rsidP="39D530FD">
            <w:pPr>
              <w:pStyle w:val="ListBullet"/>
            </w:pPr>
            <w:r>
              <w:t>Agile development</w:t>
            </w:r>
          </w:p>
          <w:p w14:paraId="536C978A" w14:textId="77777777" w:rsidR="005758EC" w:rsidRDefault="39D530FD" w:rsidP="005758EC">
            <w:pPr>
              <w:pStyle w:val="ListBullet"/>
            </w:pPr>
            <w:r>
              <w:t xml:space="preserve">Clean </w:t>
            </w:r>
            <w:r w:rsidR="005758EC">
              <w:t>c</w:t>
            </w:r>
            <w:r>
              <w:t>oding</w:t>
            </w:r>
          </w:p>
          <w:p w14:paraId="27CF97E4" w14:textId="61412333" w:rsidR="008D6B6F" w:rsidRPr="006E1507" w:rsidRDefault="009C2C66" w:rsidP="008D6B6F">
            <w:pPr>
              <w:pStyle w:val="ListBullet"/>
            </w:pPr>
            <w:r>
              <w:t>Resources optimization</w:t>
            </w:r>
          </w:p>
        </w:tc>
        <w:tc>
          <w:tcPr>
            <w:tcW w:w="4703" w:type="dxa"/>
            <w:tcMar>
              <w:left w:w="360" w:type="dxa"/>
            </w:tcMar>
          </w:tcPr>
          <w:p w14:paraId="6202BF85" w14:textId="612A8F5B" w:rsidR="00611AF3" w:rsidRDefault="39D530FD" w:rsidP="30659525">
            <w:pPr>
              <w:pStyle w:val="ListBullet"/>
            </w:pPr>
            <w:r>
              <w:t>Proficient: C++</w:t>
            </w:r>
            <w:r w:rsidR="00F83F08">
              <w:t xml:space="preserve"> 14/17/20</w:t>
            </w:r>
            <w:r>
              <w:t>,</w:t>
            </w:r>
            <w:r w:rsidR="00B11A05">
              <w:t xml:space="preserve"> C,</w:t>
            </w:r>
            <w:r>
              <w:t xml:space="preserve"> </w:t>
            </w:r>
            <w:r w:rsidR="004F0783">
              <w:t xml:space="preserve">CMake, </w:t>
            </w:r>
            <w:r w:rsidR="004D3E71">
              <w:t>Unit-Testing</w:t>
            </w:r>
            <w:r w:rsidR="009C2C66">
              <w:t>, CI/CD</w:t>
            </w:r>
            <w:r w:rsidR="004D3E71">
              <w:t xml:space="preserve">, </w:t>
            </w:r>
            <w:r w:rsidR="009C2C66">
              <w:t xml:space="preserve">Git, </w:t>
            </w:r>
            <w:r>
              <w:t>ROS, MQTT,</w:t>
            </w:r>
            <w:r w:rsidR="0097133E">
              <w:t xml:space="preserve"> </w:t>
            </w:r>
            <w:r>
              <w:t>Linux</w:t>
            </w:r>
            <w:r w:rsidR="00284356">
              <w:t>, ARM</w:t>
            </w:r>
          </w:p>
          <w:p w14:paraId="6B476DA5" w14:textId="68AA87C2" w:rsidR="005758EC" w:rsidRDefault="39D530FD" w:rsidP="005758EC">
            <w:pPr>
              <w:pStyle w:val="ListBullet"/>
            </w:pPr>
            <w:r>
              <w:t>Familiar: Python, Docker</w:t>
            </w:r>
            <w:r w:rsidR="005758EC">
              <w:t>, Qt</w:t>
            </w:r>
            <w:r w:rsidR="009C2C66">
              <w:t>,</w:t>
            </w:r>
            <w:r w:rsidR="00567E0F">
              <w:br/>
            </w:r>
            <w:r w:rsidR="009C2C66">
              <w:t>CAN communication</w:t>
            </w:r>
            <w:r w:rsidR="00567E0F">
              <w:t xml:space="preserve">, </w:t>
            </w:r>
            <w:r w:rsidR="00567E0F">
              <w:t>RTOS</w:t>
            </w:r>
          </w:p>
          <w:p w14:paraId="46E9510B" w14:textId="2296FF37" w:rsidR="00357969" w:rsidRDefault="00A96EAD" w:rsidP="005758EC">
            <w:pPr>
              <w:pStyle w:val="ListBullet"/>
            </w:pPr>
            <w:r>
              <w:t>Learning</w:t>
            </w:r>
            <w:r w:rsidR="00357969">
              <w:t>: Rust</w:t>
            </w:r>
          </w:p>
          <w:p w14:paraId="220458BA" w14:textId="283ED3F2" w:rsidR="009C2C66" w:rsidRDefault="009C2C66" w:rsidP="009C2C66">
            <w:pPr>
              <w:pStyle w:val="ListBullet"/>
            </w:pPr>
            <w:r>
              <w:t>Tools: Jira, Confluence, VS Code, GitLab, BitBucket, Azure DevOps</w:t>
            </w:r>
          </w:p>
          <w:p w14:paraId="54CCF60A" w14:textId="0ECE83B5" w:rsidR="00611AF3" w:rsidRPr="006E1507" w:rsidRDefault="002B6F7A" w:rsidP="005758EC">
            <w:pPr>
              <w:pStyle w:val="ListBullet"/>
            </w:pPr>
            <w:r>
              <w:t xml:space="preserve">Proficient in </w:t>
            </w:r>
            <w:r w:rsidR="39D530FD">
              <w:t>German</w:t>
            </w:r>
            <w:r w:rsidR="00136B98">
              <w:t xml:space="preserve">, </w:t>
            </w:r>
            <w:r w:rsidR="39D530FD" w:rsidRPr="00136B98">
              <w:t>English</w:t>
            </w:r>
            <w:r w:rsidR="39D530FD">
              <w:t xml:space="preserve"> </w:t>
            </w:r>
            <w:r w:rsidR="00136B98">
              <w:t>and</w:t>
            </w:r>
            <w:r w:rsidR="39D530FD">
              <w:t xml:space="preserve"> Italian</w:t>
            </w:r>
          </w:p>
        </w:tc>
      </w:tr>
    </w:tbl>
    <w:p w14:paraId="3A1DA2F5" w14:textId="0D661639" w:rsidR="00611AF3" w:rsidRPr="00CF1A49" w:rsidRDefault="00611AF3" w:rsidP="00611AF3">
      <w:pPr>
        <w:pStyle w:val="Heading1"/>
      </w:pPr>
      <w:r>
        <w:t>Expectations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03"/>
        <w:gridCol w:w="4703"/>
      </w:tblGrid>
      <w:tr w:rsidR="00611AF3" w:rsidRPr="006E1507" w14:paraId="7BCD3EAC" w14:textId="77777777" w:rsidTr="39D530FD">
        <w:tc>
          <w:tcPr>
            <w:tcW w:w="4703" w:type="dxa"/>
          </w:tcPr>
          <w:p w14:paraId="335B4E03" w14:textId="3E717F33" w:rsidR="009B7F59" w:rsidRDefault="39D530FD" w:rsidP="00D226A6">
            <w:pPr>
              <w:pStyle w:val="ListBullet"/>
              <w:contextualSpacing w:val="0"/>
            </w:pPr>
            <w:r>
              <w:t>Challenging and interesting tasks</w:t>
            </w:r>
          </w:p>
          <w:p w14:paraId="4F26C875" w14:textId="086CF3E6" w:rsidR="008F3772" w:rsidRDefault="008F3772" w:rsidP="00970F48">
            <w:pPr>
              <w:pStyle w:val="ListBullet"/>
              <w:contextualSpacing w:val="0"/>
            </w:pPr>
            <w:r>
              <w:t>Room for creativity</w:t>
            </w:r>
          </w:p>
          <w:p w14:paraId="4451FD80" w14:textId="0FD096CC" w:rsidR="008F3772" w:rsidRDefault="008F3772" w:rsidP="008F3772">
            <w:pPr>
              <w:pStyle w:val="ListBullet"/>
              <w:contextualSpacing w:val="0"/>
            </w:pPr>
            <w:r>
              <w:t>Training opportunities</w:t>
            </w:r>
          </w:p>
          <w:p w14:paraId="44912934" w14:textId="6DE56299" w:rsidR="004C08CA" w:rsidRDefault="39D530FD" w:rsidP="004C08CA">
            <w:pPr>
              <w:pStyle w:val="ListBullet"/>
              <w:contextualSpacing w:val="0"/>
            </w:pPr>
            <w:r>
              <w:t xml:space="preserve">Career </w:t>
            </w:r>
            <w:r w:rsidR="004357DA">
              <w:t>possibilities</w:t>
            </w:r>
          </w:p>
          <w:p w14:paraId="1EE85955" w14:textId="520EA796" w:rsidR="004C08CA" w:rsidRPr="006E1507" w:rsidRDefault="00350539" w:rsidP="00350539">
            <w:pPr>
              <w:pStyle w:val="ListBullet"/>
              <w:contextualSpacing w:val="0"/>
            </w:pPr>
            <w:r>
              <w:t>Working with modern technologies and tools</w:t>
            </w:r>
          </w:p>
        </w:tc>
        <w:tc>
          <w:tcPr>
            <w:tcW w:w="4703" w:type="dxa"/>
            <w:tcMar>
              <w:left w:w="360" w:type="dxa"/>
            </w:tcMar>
          </w:tcPr>
          <w:p w14:paraId="53541BBF" w14:textId="7457FBA3" w:rsidR="008F3772" w:rsidRDefault="008F3772" w:rsidP="008F3772">
            <w:pPr>
              <w:pStyle w:val="ListBullet"/>
              <w:contextualSpacing w:val="0"/>
            </w:pPr>
            <w:r>
              <w:t>Working occasionally from abroad</w:t>
            </w:r>
          </w:p>
          <w:p w14:paraId="176C47EA" w14:textId="7C44DC32" w:rsidR="0068196E" w:rsidRPr="006E1507" w:rsidRDefault="005A4FAA" w:rsidP="0C6B3DFD">
            <w:pPr>
              <w:pStyle w:val="ListBullet"/>
            </w:pPr>
            <w:r>
              <w:t xml:space="preserve">Family-friendly </w:t>
            </w:r>
            <w:r w:rsidR="00350539">
              <w:t>employer</w:t>
            </w:r>
          </w:p>
          <w:p w14:paraId="70B8C793" w14:textId="48CC8973" w:rsidR="002D2C84" w:rsidRPr="006E1507" w:rsidRDefault="00350539" w:rsidP="39D530FD">
            <w:pPr>
              <w:pStyle w:val="ListBullet"/>
            </w:pPr>
            <w:r>
              <w:t>Openness to discuss the status-quo and to improve existing processes</w:t>
            </w:r>
          </w:p>
        </w:tc>
      </w:tr>
    </w:tbl>
    <w:p w14:paraId="63AD6725" w14:textId="5A14787B" w:rsidR="00B51D1B" w:rsidRDefault="00B51D1B" w:rsidP="006E1507"/>
    <w:p w14:paraId="5E5EDFC6" w14:textId="04406BAC" w:rsidR="008A199A" w:rsidRDefault="008A199A" w:rsidP="008A199A">
      <w:pPr>
        <w:pStyle w:val="Heading1"/>
      </w:pPr>
      <w:r>
        <w:t>Other resources</w:t>
      </w:r>
    </w:p>
    <w:p w14:paraId="366F66BF" w14:textId="3B80505F" w:rsidR="008A199A" w:rsidRPr="006E1507" w:rsidRDefault="00DC302D" w:rsidP="002644AF">
      <w:r>
        <w:t>R</w:t>
      </w:r>
      <w:r w:rsidR="002644AF">
        <w:t>eferences</w:t>
      </w:r>
      <w:r w:rsidR="009D3D5C">
        <w:t>,</w:t>
      </w:r>
      <w:r>
        <w:t xml:space="preserve"> degrees, awards as well as short videos of some project</w:t>
      </w:r>
      <w:r w:rsidR="004C3F01">
        <w:t>s</w:t>
      </w:r>
      <w:r>
        <w:t xml:space="preserve"> I worked on are available on my portfolio page: </w:t>
      </w:r>
      <w:hyperlink r:id="rId8" w:history="1">
        <w:r w:rsidRPr="004F66A7">
          <w:rPr>
            <w:rStyle w:val="Hyperlink"/>
            <w:color w:val="1D824C" w:themeColor="accent1"/>
            <w:u w:val="none"/>
          </w:rPr>
          <w:t>https://github.com/bighouwski/portfolio</w:t>
        </w:r>
      </w:hyperlink>
    </w:p>
    <w:sectPr w:rsidR="008A199A" w:rsidRPr="006E1507" w:rsidSect="005D7B6B">
      <w:headerReference w:type="default" r:id="rId9"/>
      <w:footerReference w:type="default" r:id="rId10"/>
      <w:pgSz w:w="12240" w:h="15840"/>
      <w:pgMar w:top="1134" w:right="1417" w:bottom="851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6E94" w14:textId="77777777" w:rsidR="00546CEC" w:rsidRDefault="00546CEC" w:rsidP="0068194B">
      <w:r>
        <w:separator/>
      </w:r>
    </w:p>
    <w:p w14:paraId="7000CC00" w14:textId="77777777" w:rsidR="00546CEC" w:rsidRDefault="00546CEC"/>
    <w:p w14:paraId="699F0A98" w14:textId="77777777" w:rsidR="00546CEC" w:rsidRDefault="00546CEC"/>
  </w:endnote>
  <w:endnote w:type="continuationSeparator" w:id="0">
    <w:p w14:paraId="0FBCE166" w14:textId="77777777" w:rsidR="00546CEC" w:rsidRDefault="00546CEC" w:rsidP="0068194B">
      <w:r>
        <w:continuationSeparator/>
      </w:r>
    </w:p>
    <w:p w14:paraId="5C1FC8F7" w14:textId="77777777" w:rsidR="00546CEC" w:rsidRDefault="00546CEC"/>
    <w:p w14:paraId="4A6D8D70" w14:textId="77777777" w:rsidR="00546CEC" w:rsidRDefault="00546CEC"/>
  </w:endnote>
  <w:endnote w:type="continuationNotice" w:id="1">
    <w:p w14:paraId="5E3EA506" w14:textId="77777777" w:rsidR="00546CEC" w:rsidRDefault="00546C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9D530FD" w14:paraId="3748A818" w14:textId="77777777" w:rsidTr="39D530FD">
      <w:trPr>
        <w:trHeight w:val="300"/>
      </w:trPr>
      <w:tc>
        <w:tcPr>
          <w:tcW w:w="3135" w:type="dxa"/>
        </w:tcPr>
        <w:p w14:paraId="61940036" w14:textId="773BFC43" w:rsidR="39D530FD" w:rsidRDefault="39D530FD" w:rsidP="39D530FD">
          <w:pPr>
            <w:pStyle w:val="Header"/>
            <w:ind w:left="-115"/>
          </w:pPr>
        </w:p>
      </w:tc>
      <w:tc>
        <w:tcPr>
          <w:tcW w:w="3135" w:type="dxa"/>
        </w:tcPr>
        <w:p w14:paraId="3BCC97B9" w14:textId="0D179916" w:rsidR="39D530FD" w:rsidRDefault="39D530FD" w:rsidP="39D530FD">
          <w:pPr>
            <w:pStyle w:val="Header"/>
            <w:jc w:val="center"/>
          </w:pPr>
        </w:p>
      </w:tc>
      <w:tc>
        <w:tcPr>
          <w:tcW w:w="3135" w:type="dxa"/>
        </w:tcPr>
        <w:p w14:paraId="1C412953" w14:textId="1214886D" w:rsidR="39D530FD" w:rsidRDefault="39D530FD" w:rsidP="39D530FD">
          <w:pPr>
            <w:pStyle w:val="Header"/>
            <w:ind w:right="-115"/>
            <w:jc w:val="right"/>
          </w:pPr>
        </w:p>
      </w:tc>
    </w:tr>
  </w:tbl>
  <w:p w14:paraId="246C41A3" w14:textId="72CBEC63" w:rsidR="39D530FD" w:rsidRDefault="39D530FD" w:rsidP="39D5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26852" w14:textId="77777777" w:rsidR="00546CEC" w:rsidRDefault="00546CEC" w:rsidP="0068194B">
      <w:r>
        <w:separator/>
      </w:r>
    </w:p>
    <w:p w14:paraId="76390B18" w14:textId="77777777" w:rsidR="00546CEC" w:rsidRDefault="00546CEC"/>
    <w:p w14:paraId="056B9AEC" w14:textId="77777777" w:rsidR="00546CEC" w:rsidRDefault="00546CEC"/>
  </w:footnote>
  <w:footnote w:type="continuationSeparator" w:id="0">
    <w:p w14:paraId="368F7CAB" w14:textId="77777777" w:rsidR="00546CEC" w:rsidRDefault="00546CEC" w:rsidP="0068194B">
      <w:r>
        <w:continuationSeparator/>
      </w:r>
    </w:p>
    <w:p w14:paraId="39AE8536" w14:textId="77777777" w:rsidR="00546CEC" w:rsidRDefault="00546CEC"/>
    <w:p w14:paraId="77394154" w14:textId="77777777" w:rsidR="00546CEC" w:rsidRDefault="00546CEC"/>
  </w:footnote>
  <w:footnote w:type="continuationNotice" w:id="1">
    <w:p w14:paraId="2004E774" w14:textId="77777777" w:rsidR="00546CEC" w:rsidRDefault="00546C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39D530FD" w14:paraId="2869A292" w14:textId="77777777" w:rsidTr="39D530FD">
      <w:trPr>
        <w:trHeight w:val="300"/>
      </w:trPr>
      <w:tc>
        <w:tcPr>
          <w:tcW w:w="3135" w:type="dxa"/>
        </w:tcPr>
        <w:p w14:paraId="4F21195D" w14:textId="68E1981F" w:rsidR="39D530FD" w:rsidRDefault="39D530FD" w:rsidP="39D530FD">
          <w:pPr>
            <w:pStyle w:val="Header"/>
            <w:ind w:left="-115"/>
          </w:pPr>
        </w:p>
      </w:tc>
      <w:tc>
        <w:tcPr>
          <w:tcW w:w="3135" w:type="dxa"/>
        </w:tcPr>
        <w:p w14:paraId="0686E9D5" w14:textId="730D3CE3" w:rsidR="39D530FD" w:rsidRDefault="39D530FD" w:rsidP="39D530FD">
          <w:pPr>
            <w:pStyle w:val="Header"/>
            <w:jc w:val="center"/>
          </w:pPr>
        </w:p>
      </w:tc>
      <w:tc>
        <w:tcPr>
          <w:tcW w:w="3135" w:type="dxa"/>
        </w:tcPr>
        <w:p w14:paraId="44132584" w14:textId="6EBC32B8" w:rsidR="39D530FD" w:rsidRDefault="39D530FD" w:rsidP="39D530FD">
          <w:pPr>
            <w:pStyle w:val="Header"/>
            <w:ind w:right="-115"/>
            <w:jc w:val="right"/>
          </w:pPr>
        </w:p>
      </w:tc>
    </w:tr>
  </w:tbl>
  <w:p w14:paraId="20F9CFE3" w14:textId="7688C9D2" w:rsidR="39D530FD" w:rsidRDefault="39D530FD" w:rsidP="39D530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C1A54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 w:tplc="FFFFFFFF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 w:tplc="36D6043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 w:tplc="4B3EF55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 w:tplc="FD566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D9CEC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5CE63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6326445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EA44D18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4AC4AC9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71E19FF"/>
    <w:multiLevelType w:val="hybridMultilevel"/>
    <w:tmpl w:val="F522C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7E17714"/>
    <w:multiLevelType w:val="hybridMultilevel"/>
    <w:tmpl w:val="F84C3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8E"/>
    <w:rsid w:val="000001EF"/>
    <w:rsid w:val="00000B3E"/>
    <w:rsid w:val="00007322"/>
    <w:rsid w:val="00007728"/>
    <w:rsid w:val="00015E44"/>
    <w:rsid w:val="00022EB2"/>
    <w:rsid w:val="00024584"/>
    <w:rsid w:val="00024730"/>
    <w:rsid w:val="0002574A"/>
    <w:rsid w:val="000302EF"/>
    <w:rsid w:val="00037B38"/>
    <w:rsid w:val="000402EC"/>
    <w:rsid w:val="00042AED"/>
    <w:rsid w:val="00055A63"/>
    <w:rsid w:val="00055E95"/>
    <w:rsid w:val="000600AE"/>
    <w:rsid w:val="0007021F"/>
    <w:rsid w:val="00082D48"/>
    <w:rsid w:val="000842AF"/>
    <w:rsid w:val="0009366D"/>
    <w:rsid w:val="00096625"/>
    <w:rsid w:val="000A7A03"/>
    <w:rsid w:val="000B2BA5"/>
    <w:rsid w:val="000C3FD0"/>
    <w:rsid w:val="000C7678"/>
    <w:rsid w:val="000D64D5"/>
    <w:rsid w:val="000E69E0"/>
    <w:rsid w:val="000F2F8C"/>
    <w:rsid w:val="000F5300"/>
    <w:rsid w:val="000F5DC9"/>
    <w:rsid w:val="0010006E"/>
    <w:rsid w:val="0010404E"/>
    <w:rsid w:val="001045A8"/>
    <w:rsid w:val="00112C8B"/>
    <w:rsid w:val="00114A91"/>
    <w:rsid w:val="00125561"/>
    <w:rsid w:val="001305F6"/>
    <w:rsid w:val="00130F87"/>
    <w:rsid w:val="00136B98"/>
    <w:rsid w:val="001427E1"/>
    <w:rsid w:val="00145840"/>
    <w:rsid w:val="00155E79"/>
    <w:rsid w:val="00157827"/>
    <w:rsid w:val="00163668"/>
    <w:rsid w:val="00165623"/>
    <w:rsid w:val="00171566"/>
    <w:rsid w:val="00174676"/>
    <w:rsid w:val="001755A8"/>
    <w:rsid w:val="00184014"/>
    <w:rsid w:val="00184FDA"/>
    <w:rsid w:val="00192008"/>
    <w:rsid w:val="00193D0D"/>
    <w:rsid w:val="00194817"/>
    <w:rsid w:val="001A1087"/>
    <w:rsid w:val="001A4F5D"/>
    <w:rsid w:val="001A637B"/>
    <w:rsid w:val="001A7AD0"/>
    <w:rsid w:val="001B6F7E"/>
    <w:rsid w:val="001C067A"/>
    <w:rsid w:val="001C0E68"/>
    <w:rsid w:val="001C15BE"/>
    <w:rsid w:val="001C49FA"/>
    <w:rsid w:val="001C4B6F"/>
    <w:rsid w:val="001C6452"/>
    <w:rsid w:val="001D0BF1"/>
    <w:rsid w:val="001D7727"/>
    <w:rsid w:val="001E3120"/>
    <w:rsid w:val="001E5E45"/>
    <w:rsid w:val="001E664C"/>
    <w:rsid w:val="001E7E0C"/>
    <w:rsid w:val="001F0BB0"/>
    <w:rsid w:val="001F145F"/>
    <w:rsid w:val="001F3023"/>
    <w:rsid w:val="001F3F44"/>
    <w:rsid w:val="001F4E6D"/>
    <w:rsid w:val="001F5E25"/>
    <w:rsid w:val="001F6140"/>
    <w:rsid w:val="001F6BA9"/>
    <w:rsid w:val="00203573"/>
    <w:rsid w:val="0020597D"/>
    <w:rsid w:val="002071E6"/>
    <w:rsid w:val="00213B4C"/>
    <w:rsid w:val="00221CEC"/>
    <w:rsid w:val="002253B0"/>
    <w:rsid w:val="00230FCB"/>
    <w:rsid w:val="00236D54"/>
    <w:rsid w:val="00241D8C"/>
    <w:rsid w:val="00241FDB"/>
    <w:rsid w:val="002449BE"/>
    <w:rsid w:val="0024720C"/>
    <w:rsid w:val="00255312"/>
    <w:rsid w:val="002617AE"/>
    <w:rsid w:val="002638D0"/>
    <w:rsid w:val="002644AF"/>
    <w:rsid w:val="002647D3"/>
    <w:rsid w:val="00270D24"/>
    <w:rsid w:val="00275EAE"/>
    <w:rsid w:val="0027676F"/>
    <w:rsid w:val="00284356"/>
    <w:rsid w:val="00293C71"/>
    <w:rsid w:val="00294998"/>
    <w:rsid w:val="00297F18"/>
    <w:rsid w:val="002A1945"/>
    <w:rsid w:val="002A3B58"/>
    <w:rsid w:val="002A5815"/>
    <w:rsid w:val="002A5F6D"/>
    <w:rsid w:val="002B2958"/>
    <w:rsid w:val="002B3FC8"/>
    <w:rsid w:val="002B565B"/>
    <w:rsid w:val="002B5E3A"/>
    <w:rsid w:val="002B6F7A"/>
    <w:rsid w:val="002C5DD4"/>
    <w:rsid w:val="002C7718"/>
    <w:rsid w:val="002D23C5"/>
    <w:rsid w:val="002D2C84"/>
    <w:rsid w:val="002D6137"/>
    <w:rsid w:val="002E7E61"/>
    <w:rsid w:val="002F05E5"/>
    <w:rsid w:val="002F254D"/>
    <w:rsid w:val="002F30E4"/>
    <w:rsid w:val="00304995"/>
    <w:rsid w:val="00307140"/>
    <w:rsid w:val="003121CF"/>
    <w:rsid w:val="00316DFF"/>
    <w:rsid w:val="00322CCE"/>
    <w:rsid w:val="00324622"/>
    <w:rsid w:val="00325B57"/>
    <w:rsid w:val="003310F4"/>
    <w:rsid w:val="00331A7C"/>
    <w:rsid w:val="0033492F"/>
    <w:rsid w:val="00336056"/>
    <w:rsid w:val="00345F33"/>
    <w:rsid w:val="00350539"/>
    <w:rsid w:val="003544E1"/>
    <w:rsid w:val="00355088"/>
    <w:rsid w:val="00357969"/>
    <w:rsid w:val="003611BD"/>
    <w:rsid w:val="00363554"/>
    <w:rsid w:val="00366398"/>
    <w:rsid w:val="00381F03"/>
    <w:rsid w:val="0038272C"/>
    <w:rsid w:val="003A0632"/>
    <w:rsid w:val="003A30E5"/>
    <w:rsid w:val="003A6ADF"/>
    <w:rsid w:val="003B5928"/>
    <w:rsid w:val="003B6A38"/>
    <w:rsid w:val="003C7EC5"/>
    <w:rsid w:val="003D3602"/>
    <w:rsid w:val="003D380F"/>
    <w:rsid w:val="003E160D"/>
    <w:rsid w:val="003E6EE2"/>
    <w:rsid w:val="003F1D5F"/>
    <w:rsid w:val="00404546"/>
    <w:rsid w:val="00405128"/>
    <w:rsid w:val="00406CFF"/>
    <w:rsid w:val="00416B25"/>
    <w:rsid w:val="00420592"/>
    <w:rsid w:val="0042603E"/>
    <w:rsid w:val="004319E0"/>
    <w:rsid w:val="00433792"/>
    <w:rsid w:val="0043449C"/>
    <w:rsid w:val="004357DA"/>
    <w:rsid w:val="00437D3D"/>
    <w:rsid w:val="00437E8C"/>
    <w:rsid w:val="00440225"/>
    <w:rsid w:val="004519C6"/>
    <w:rsid w:val="0045682E"/>
    <w:rsid w:val="00464C9B"/>
    <w:rsid w:val="00467297"/>
    <w:rsid w:val="0047005B"/>
    <w:rsid w:val="004725A2"/>
    <w:rsid w:val="004726BC"/>
    <w:rsid w:val="00472AEA"/>
    <w:rsid w:val="00474105"/>
    <w:rsid w:val="00475528"/>
    <w:rsid w:val="00480E6E"/>
    <w:rsid w:val="00486277"/>
    <w:rsid w:val="00487C4B"/>
    <w:rsid w:val="00494CF6"/>
    <w:rsid w:val="00495A1D"/>
    <w:rsid w:val="00495F8D"/>
    <w:rsid w:val="004A1FAE"/>
    <w:rsid w:val="004A32FF"/>
    <w:rsid w:val="004B06EB"/>
    <w:rsid w:val="004B6AD0"/>
    <w:rsid w:val="004C08CA"/>
    <w:rsid w:val="004C2D5D"/>
    <w:rsid w:val="004C33E1"/>
    <w:rsid w:val="004C3F01"/>
    <w:rsid w:val="004C4230"/>
    <w:rsid w:val="004C48C3"/>
    <w:rsid w:val="004C528C"/>
    <w:rsid w:val="004D3E71"/>
    <w:rsid w:val="004E01EB"/>
    <w:rsid w:val="004E142E"/>
    <w:rsid w:val="004E2794"/>
    <w:rsid w:val="004E27F5"/>
    <w:rsid w:val="004E30BC"/>
    <w:rsid w:val="004E3993"/>
    <w:rsid w:val="004F0783"/>
    <w:rsid w:val="004F3C36"/>
    <w:rsid w:val="004F4165"/>
    <w:rsid w:val="004F66A7"/>
    <w:rsid w:val="005064F0"/>
    <w:rsid w:val="00510392"/>
    <w:rsid w:val="00513E2A"/>
    <w:rsid w:val="00521787"/>
    <w:rsid w:val="0053507B"/>
    <w:rsid w:val="00537545"/>
    <w:rsid w:val="00542FF5"/>
    <w:rsid w:val="00545674"/>
    <w:rsid w:val="00546CEC"/>
    <w:rsid w:val="00556638"/>
    <w:rsid w:val="00556792"/>
    <w:rsid w:val="00564B6F"/>
    <w:rsid w:val="00566A35"/>
    <w:rsid w:val="0056701E"/>
    <w:rsid w:val="00567E0F"/>
    <w:rsid w:val="0057146C"/>
    <w:rsid w:val="005740D7"/>
    <w:rsid w:val="005758EC"/>
    <w:rsid w:val="005817C8"/>
    <w:rsid w:val="005847D1"/>
    <w:rsid w:val="0058502A"/>
    <w:rsid w:val="00586853"/>
    <w:rsid w:val="005A0990"/>
    <w:rsid w:val="005A0F26"/>
    <w:rsid w:val="005A1B10"/>
    <w:rsid w:val="005A1FAA"/>
    <w:rsid w:val="005A4FAA"/>
    <w:rsid w:val="005A6850"/>
    <w:rsid w:val="005A7AB8"/>
    <w:rsid w:val="005B1B1B"/>
    <w:rsid w:val="005B1BCB"/>
    <w:rsid w:val="005B3C1E"/>
    <w:rsid w:val="005C5932"/>
    <w:rsid w:val="005D3CA7"/>
    <w:rsid w:val="005D4CC1"/>
    <w:rsid w:val="005D6434"/>
    <w:rsid w:val="005D7B6B"/>
    <w:rsid w:val="005F4B91"/>
    <w:rsid w:val="005F55D2"/>
    <w:rsid w:val="00611AF3"/>
    <w:rsid w:val="006130C8"/>
    <w:rsid w:val="006159C7"/>
    <w:rsid w:val="00621381"/>
    <w:rsid w:val="00622F31"/>
    <w:rsid w:val="0062312F"/>
    <w:rsid w:val="00625F2C"/>
    <w:rsid w:val="00652CE2"/>
    <w:rsid w:val="0065554B"/>
    <w:rsid w:val="006618E9"/>
    <w:rsid w:val="00662136"/>
    <w:rsid w:val="00663E64"/>
    <w:rsid w:val="0068194B"/>
    <w:rsid w:val="0068196E"/>
    <w:rsid w:val="006821D6"/>
    <w:rsid w:val="00692703"/>
    <w:rsid w:val="00692B24"/>
    <w:rsid w:val="006A1962"/>
    <w:rsid w:val="006A456A"/>
    <w:rsid w:val="006B5D48"/>
    <w:rsid w:val="006B7D7B"/>
    <w:rsid w:val="006C1A5E"/>
    <w:rsid w:val="006D508D"/>
    <w:rsid w:val="006D62D5"/>
    <w:rsid w:val="006D65FA"/>
    <w:rsid w:val="006E1507"/>
    <w:rsid w:val="006E2460"/>
    <w:rsid w:val="006F1CC8"/>
    <w:rsid w:val="00703AEE"/>
    <w:rsid w:val="00712D8B"/>
    <w:rsid w:val="00724672"/>
    <w:rsid w:val="007273B7"/>
    <w:rsid w:val="00733E0A"/>
    <w:rsid w:val="0073768F"/>
    <w:rsid w:val="0074403D"/>
    <w:rsid w:val="00746D44"/>
    <w:rsid w:val="00747491"/>
    <w:rsid w:val="007538DC"/>
    <w:rsid w:val="00754B96"/>
    <w:rsid w:val="00757803"/>
    <w:rsid w:val="00770C59"/>
    <w:rsid w:val="00775ED6"/>
    <w:rsid w:val="00776BCE"/>
    <w:rsid w:val="00784792"/>
    <w:rsid w:val="00785731"/>
    <w:rsid w:val="007860E2"/>
    <w:rsid w:val="0079016F"/>
    <w:rsid w:val="00791B69"/>
    <w:rsid w:val="0079206B"/>
    <w:rsid w:val="00793922"/>
    <w:rsid w:val="00796076"/>
    <w:rsid w:val="007B082C"/>
    <w:rsid w:val="007B4066"/>
    <w:rsid w:val="007C0566"/>
    <w:rsid w:val="007C5E64"/>
    <w:rsid w:val="007C606B"/>
    <w:rsid w:val="007D0087"/>
    <w:rsid w:val="007D12E8"/>
    <w:rsid w:val="007D3F9E"/>
    <w:rsid w:val="007E5953"/>
    <w:rsid w:val="007E6A61"/>
    <w:rsid w:val="007F1063"/>
    <w:rsid w:val="007F2454"/>
    <w:rsid w:val="007F2E38"/>
    <w:rsid w:val="007F6B7F"/>
    <w:rsid w:val="00801140"/>
    <w:rsid w:val="00803404"/>
    <w:rsid w:val="008140FC"/>
    <w:rsid w:val="00820E29"/>
    <w:rsid w:val="008253D6"/>
    <w:rsid w:val="00827EDA"/>
    <w:rsid w:val="00834955"/>
    <w:rsid w:val="00840320"/>
    <w:rsid w:val="0084297D"/>
    <w:rsid w:val="00855B59"/>
    <w:rsid w:val="00860461"/>
    <w:rsid w:val="008627D8"/>
    <w:rsid w:val="0086487C"/>
    <w:rsid w:val="00870A1A"/>
    <w:rsid w:val="00870B20"/>
    <w:rsid w:val="00874C20"/>
    <w:rsid w:val="008829F8"/>
    <w:rsid w:val="00882B58"/>
    <w:rsid w:val="00885897"/>
    <w:rsid w:val="008A199A"/>
    <w:rsid w:val="008A273C"/>
    <w:rsid w:val="008A6538"/>
    <w:rsid w:val="008A6C8C"/>
    <w:rsid w:val="008B380D"/>
    <w:rsid w:val="008B6C9B"/>
    <w:rsid w:val="008B727C"/>
    <w:rsid w:val="008C7056"/>
    <w:rsid w:val="008D55B2"/>
    <w:rsid w:val="008D6B6F"/>
    <w:rsid w:val="008D7D62"/>
    <w:rsid w:val="008F083F"/>
    <w:rsid w:val="008F3772"/>
    <w:rsid w:val="008F3B14"/>
    <w:rsid w:val="008F6712"/>
    <w:rsid w:val="009003EA"/>
    <w:rsid w:val="00900436"/>
    <w:rsid w:val="00901899"/>
    <w:rsid w:val="0090344B"/>
    <w:rsid w:val="00905715"/>
    <w:rsid w:val="0091098E"/>
    <w:rsid w:val="00912874"/>
    <w:rsid w:val="0091321E"/>
    <w:rsid w:val="00913946"/>
    <w:rsid w:val="0091567C"/>
    <w:rsid w:val="00922843"/>
    <w:rsid w:val="0092726B"/>
    <w:rsid w:val="00932E26"/>
    <w:rsid w:val="0093313A"/>
    <w:rsid w:val="009361BA"/>
    <w:rsid w:val="0094347E"/>
    <w:rsid w:val="00944F78"/>
    <w:rsid w:val="009510E7"/>
    <w:rsid w:val="00952C89"/>
    <w:rsid w:val="009571D8"/>
    <w:rsid w:val="009650EA"/>
    <w:rsid w:val="00967349"/>
    <w:rsid w:val="0097133E"/>
    <w:rsid w:val="0097790C"/>
    <w:rsid w:val="0098185A"/>
    <w:rsid w:val="00982652"/>
    <w:rsid w:val="00982DF0"/>
    <w:rsid w:val="0098506E"/>
    <w:rsid w:val="00996748"/>
    <w:rsid w:val="009A44CE"/>
    <w:rsid w:val="009A60B8"/>
    <w:rsid w:val="009B7F59"/>
    <w:rsid w:val="009C2C66"/>
    <w:rsid w:val="009C3170"/>
    <w:rsid w:val="009C4DFC"/>
    <w:rsid w:val="009C6134"/>
    <w:rsid w:val="009D3D5C"/>
    <w:rsid w:val="009D44F8"/>
    <w:rsid w:val="009E3160"/>
    <w:rsid w:val="009E5759"/>
    <w:rsid w:val="009F0B7F"/>
    <w:rsid w:val="009F220C"/>
    <w:rsid w:val="009F2F96"/>
    <w:rsid w:val="009F3B05"/>
    <w:rsid w:val="009F4931"/>
    <w:rsid w:val="009F497F"/>
    <w:rsid w:val="009F5930"/>
    <w:rsid w:val="00A00AA2"/>
    <w:rsid w:val="00A027B7"/>
    <w:rsid w:val="00A0462B"/>
    <w:rsid w:val="00A05777"/>
    <w:rsid w:val="00A14534"/>
    <w:rsid w:val="00A16DAA"/>
    <w:rsid w:val="00A22695"/>
    <w:rsid w:val="00A24162"/>
    <w:rsid w:val="00A25023"/>
    <w:rsid w:val="00A270EA"/>
    <w:rsid w:val="00A3012D"/>
    <w:rsid w:val="00A34BA2"/>
    <w:rsid w:val="00A36F27"/>
    <w:rsid w:val="00A42E32"/>
    <w:rsid w:val="00A46E63"/>
    <w:rsid w:val="00A50335"/>
    <w:rsid w:val="00A51DC5"/>
    <w:rsid w:val="00A53DE1"/>
    <w:rsid w:val="00A615E1"/>
    <w:rsid w:val="00A66D05"/>
    <w:rsid w:val="00A675A2"/>
    <w:rsid w:val="00A755E8"/>
    <w:rsid w:val="00A93A5D"/>
    <w:rsid w:val="00A96EAD"/>
    <w:rsid w:val="00AA3536"/>
    <w:rsid w:val="00AB1278"/>
    <w:rsid w:val="00AB32F8"/>
    <w:rsid w:val="00AB4DBA"/>
    <w:rsid w:val="00AB5AF7"/>
    <w:rsid w:val="00AB610B"/>
    <w:rsid w:val="00AB70A6"/>
    <w:rsid w:val="00AB7B36"/>
    <w:rsid w:val="00AC3D8E"/>
    <w:rsid w:val="00AC437A"/>
    <w:rsid w:val="00AD360E"/>
    <w:rsid w:val="00AD3F62"/>
    <w:rsid w:val="00AD40FB"/>
    <w:rsid w:val="00AD782D"/>
    <w:rsid w:val="00AE7650"/>
    <w:rsid w:val="00AF3D27"/>
    <w:rsid w:val="00B00783"/>
    <w:rsid w:val="00B019A4"/>
    <w:rsid w:val="00B024BC"/>
    <w:rsid w:val="00B0386A"/>
    <w:rsid w:val="00B07991"/>
    <w:rsid w:val="00B10EBE"/>
    <w:rsid w:val="00B111C3"/>
    <w:rsid w:val="00B11A05"/>
    <w:rsid w:val="00B21F6C"/>
    <w:rsid w:val="00B226BB"/>
    <w:rsid w:val="00B236F1"/>
    <w:rsid w:val="00B260EA"/>
    <w:rsid w:val="00B264B0"/>
    <w:rsid w:val="00B35C9E"/>
    <w:rsid w:val="00B363FE"/>
    <w:rsid w:val="00B4692D"/>
    <w:rsid w:val="00B50F99"/>
    <w:rsid w:val="00B51D1B"/>
    <w:rsid w:val="00B540F4"/>
    <w:rsid w:val="00B60815"/>
    <w:rsid w:val="00B60FD0"/>
    <w:rsid w:val="00B622DF"/>
    <w:rsid w:val="00B6332A"/>
    <w:rsid w:val="00B72072"/>
    <w:rsid w:val="00B81760"/>
    <w:rsid w:val="00B8494C"/>
    <w:rsid w:val="00B85F05"/>
    <w:rsid w:val="00B90D88"/>
    <w:rsid w:val="00B92047"/>
    <w:rsid w:val="00BA0D22"/>
    <w:rsid w:val="00BA1546"/>
    <w:rsid w:val="00BB4B47"/>
    <w:rsid w:val="00BB4E51"/>
    <w:rsid w:val="00BB51CF"/>
    <w:rsid w:val="00BC3D32"/>
    <w:rsid w:val="00BC4AAE"/>
    <w:rsid w:val="00BC711F"/>
    <w:rsid w:val="00BC7B8C"/>
    <w:rsid w:val="00BD431F"/>
    <w:rsid w:val="00BD7006"/>
    <w:rsid w:val="00BE423E"/>
    <w:rsid w:val="00BF61AC"/>
    <w:rsid w:val="00C02914"/>
    <w:rsid w:val="00C043F5"/>
    <w:rsid w:val="00C13882"/>
    <w:rsid w:val="00C15490"/>
    <w:rsid w:val="00C23D2F"/>
    <w:rsid w:val="00C376CD"/>
    <w:rsid w:val="00C444F9"/>
    <w:rsid w:val="00C47FA6"/>
    <w:rsid w:val="00C50CF8"/>
    <w:rsid w:val="00C53B28"/>
    <w:rsid w:val="00C544CD"/>
    <w:rsid w:val="00C57FC6"/>
    <w:rsid w:val="00C60C72"/>
    <w:rsid w:val="00C66A7D"/>
    <w:rsid w:val="00C75A74"/>
    <w:rsid w:val="00C7798A"/>
    <w:rsid w:val="00C779DA"/>
    <w:rsid w:val="00C8024F"/>
    <w:rsid w:val="00C814F7"/>
    <w:rsid w:val="00C910EF"/>
    <w:rsid w:val="00C92845"/>
    <w:rsid w:val="00C95F25"/>
    <w:rsid w:val="00CA1156"/>
    <w:rsid w:val="00CA4B4D"/>
    <w:rsid w:val="00CA5E8D"/>
    <w:rsid w:val="00CB35C3"/>
    <w:rsid w:val="00CC3BFE"/>
    <w:rsid w:val="00CD28E2"/>
    <w:rsid w:val="00CD323D"/>
    <w:rsid w:val="00CD684F"/>
    <w:rsid w:val="00CE2CE4"/>
    <w:rsid w:val="00CE4030"/>
    <w:rsid w:val="00CE64B3"/>
    <w:rsid w:val="00CF1A49"/>
    <w:rsid w:val="00CF7EEC"/>
    <w:rsid w:val="00D04E45"/>
    <w:rsid w:val="00D0630C"/>
    <w:rsid w:val="00D064AA"/>
    <w:rsid w:val="00D226A6"/>
    <w:rsid w:val="00D243A9"/>
    <w:rsid w:val="00D244B9"/>
    <w:rsid w:val="00D25BFA"/>
    <w:rsid w:val="00D278B8"/>
    <w:rsid w:val="00D305E5"/>
    <w:rsid w:val="00D37CD3"/>
    <w:rsid w:val="00D40B87"/>
    <w:rsid w:val="00D436D0"/>
    <w:rsid w:val="00D52DD0"/>
    <w:rsid w:val="00D600DB"/>
    <w:rsid w:val="00D63A8E"/>
    <w:rsid w:val="00D64977"/>
    <w:rsid w:val="00D64FFD"/>
    <w:rsid w:val="00D66A52"/>
    <w:rsid w:val="00D66EFA"/>
    <w:rsid w:val="00D72A2D"/>
    <w:rsid w:val="00D90C39"/>
    <w:rsid w:val="00D92A32"/>
    <w:rsid w:val="00D9521A"/>
    <w:rsid w:val="00DA0C68"/>
    <w:rsid w:val="00DA3914"/>
    <w:rsid w:val="00DA4F3C"/>
    <w:rsid w:val="00DA59AA"/>
    <w:rsid w:val="00DB1E6B"/>
    <w:rsid w:val="00DB5B87"/>
    <w:rsid w:val="00DB6915"/>
    <w:rsid w:val="00DB7339"/>
    <w:rsid w:val="00DB7E1E"/>
    <w:rsid w:val="00DC1B78"/>
    <w:rsid w:val="00DC2A2F"/>
    <w:rsid w:val="00DC302D"/>
    <w:rsid w:val="00DC600B"/>
    <w:rsid w:val="00DD724F"/>
    <w:rsid w:val="00DE0FAA"/>
    <w:rsid w:val="00DE136D"/>
    <w:rsid w:val="00DE6534"/>
    <w:rsid w:val="00DF00B5"/>
    <w:rsid w:val="00DF1F3E"/>
    <w:rsid w:val="00DF4D6C"/>
    <w:rsid w:val="00DF5AD9"/>
    <w:rsid w:val="00DF6EAE"/>
    <w:rsid w:val="00E01923"/>
    <w:rsid w:val="00E113B1"/>
    <w:rsid w:val="00E14498"/>
    <w:rsid w:val="00E163DE"/>
    <w:rsid w:val="00E16C10"/>
    <w:rsid w:val="00E2397A"/>
    <w:rsid w:val="00E254DB"/>
    <w:rsid w:val="00E300FC"/>
    <w:rsid w:val="00E30AD1"/>
    <w:rsid w:val="00E362DB"/>
    <w:rsid w:val="00E3641C"/>
    <w:rsid w:val="00E37440"/>
    <w:rsid w:val="00E377E9"/>
    <w:rsid w:val="00E445A5"/>
    <w:rsid w:val="00E45DF1"/>
    <w:rsid w:val="00E506DD"/>
    <w:rsid w:val="00E5334D"/>
    <w:rsid w:val="00E54C30"/>
    <w:rsid w:val="00E56134"/>
    <w:rsid w:val="00E5632B"/>
    <w:rsid w:val="00E61A7C"/>
    <w:rsid w:val="00E62605"/>
    <w:rsid w:val="00E70240"/>
    <w:rsid w:val="00E7177B"/>
    <w:rsid w:val="00E71E6B"/>
    <w:rsid w:val="00E733F5"/>
    <w:rsid w:val="00E81CC5"/>
    <w:rsid w:val="00E85A87"/>
    <w:rsid w:val="00E85B4A"/>
    <w:rsid w:val="00E85DF1"/>
    <w:rsid w:val="00E87E5C"/>
    <w:rsid w:val="00E9206B"/>
    <w:rsid w:val="00E9528E"/>
    <w:rsid w:val="00E9635C"/>
    <w:rsid w:val="00E97D87"/>
    <w:rsid w:val="00EA4F09"/>
    <w:rsid w:val="00EA5099"/>
    <w:rsid w:val="00EB455B"/>
    <w:rsid w:val="00EC1351"/>
    <w:rsid w:val="00EC2C03"/>
    <w:rsid w:val="00EC4CBF"/>
    <w:rsid w:val="00ED0EA2"/>
    <w:rsid w:val="00ED71B6"/>
    <w:rsid w:val="00EE297B"/>
    <w:rsid w:val="00EE2CA8"/>
    <w:rsid w:val="00EF0941"/>
    <w:rsid w:val="00EF17E8"/>
    <w:rsid w:val="00EF51D9"/>
    <w:rsid w:val="00EF5D66"/>
    <w:rsid w:val="00EF7C7B"/>
    <w:rsid w:val="00F06F08"/>
    <w:rsid w:val="00F130DD"/>
    <w:rsid w:val="00F24884"/>
    <w:rsid w:val="00F2766F"/>
    <w:rsid w:val="00F277A4"/>
    <w:rsid w:val="00F422A1"/>
    <w:rsid w:val="00F442A7"/>
    <w:rsid w:val="00F472B2"/>
    <w:rsid w:val="00F476C4"/>
    <w:rsid w:val="00F61DF9"/>
    <w:rsid w:val="00F75921"/>
    <w:rsid w:val="00F8073E"/>
    <w:rsid w:val="00F81960"/>
    <w:rsid w:val="00F82424"/>
    <w:rsid w:val="00F83F08"/>
    <w:rsid w:val="00F86F34"/>
    <w:rsid w:val="00F8769D"/>
    <w:rsid w:val="00F9350C"/>
    <w:rsid w:val="00F94EB5"/>
    <w:rsid w:val="00F9624D"/>
    <w:rsid w:val="00FA0627"/>
    <w:rsid w:val="00FA6024"/>
    <w:rsid w:val="00FB180E"/>
    <w:rsid w:val="00FB31C1"/>
    <w:rsid w:val="00FB58F2"/>
    <w:rsid w:val="00FC04C4"/>
    <w:rsid w:val="00FC5B7D"/>
    <w:rsid w:val="00FC6AEA"/>
    <w:rsid w:val="00FD3D13"/>
    <w:rsid w:val="00FE00E6"/>
    <w:rsid w:val="00FE55A2"/>
    <w:rsid w:val="00FF4A3B"/>
    <w:rsid w:val="00FF5274"/>
    <w:rsid w:val="00FF690E"/>
    <w:rsid w:val="07B8A0EB"/>
    <w:rsid w:val="0B42D368"/>
    <w:rsid w:val="0C6B3DFD"/>
    <w:rsid w:val="0C9E97A6"/>
    <w:rsid w:val="0D89BEC4"/>
    <w:rsid w:val="15CE146F"/>
    <w:rsid w:val="170DEEF5"/>
    <w:rsid w:val="1B0FADD2"/>
    <w:rsid w:val="1B48D3D9"/>
    <w:rsid w:val="1B8FE295"/>
    <w:rsid w:val="20D6B6E6"/>
    <w:rsid w:val="2171BD77"/>
    <w:rsid w:val="229DD5D9"/>
    <w:rsid w:val="24E21EF1"/>
    <w:rsid w:val="25D68AC2"/>
    <w:rsid w:val="2B8A844E"/>
    <w:rsid w:val="2B9D0422"/>
    <w:rsid w:val="30659525"/>
    <w:rsid w:val="31953291"/>
    <w:rsid w:val="31955F5D"/>
    <w:rsid w:val="33F90317"/>
    <w:rsid w:val="3661A1CA"/>
    <w:rsid w:val="39D530FD"/>
    <w:rsid w:val="3D7CE53B"/>
    <w:rsid w:val="3EF15882"/>
    <w:rsid w:val="4AD728B5"/>
    <w:rsid w:val="4B04D9BC"/>
    <w:rsid w:val="503E26A6"/>
    <w:rsid w:val="5E94ACCC"/>
    <w:rsid w:val="6060DA59"/>
    <w:rsid w:val="63D0235E"/>
    <w:rsid w:val="63F77615"/>
    <w:rsid w:val="66EF4053"/>
    <w:rsid w:val="67F52E0A"/>
    <w:rsid w:val="6A139400"/>
    <w:rsid w:val="6B4C9D93"/>
    <w:rsid w:val="7C8AD1B3"/>
    <w:rsid w:val="7D82A4DB"/>
    <w:rsid w:val="7E6AB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0E957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C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houwski/portfol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instal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DAA34E6ECC4E4BB9456DEA3207F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8830-25B2-4D1D-A186-5627CB9644E6}"/>
      </w:docPartPr>
      <w:docPartBody>
        <w:p w:rsidR="007D4EF8" w:rsidRDefault="00113A40">
          <w:pPr>
            <w:pStyle w:val="9BDAA34E6ECC4E4BB9456DEA3207F87D"/>
          </w:pPr>
          <w:r w:rsidRPr="00CF1A49">
            <w:t>·</w:t>
          </w:r>
        </w:p>
      </w:docPartBody>
    </w:docPart>
    <w:docPart>
      <w:docPartPr>
        <w:name w:val="47A13C1003784584B3D009EBF299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C1B7C-7C14-46AD-8713-3F1CA4378DD8}"/>
      </w:docPartPr>
      <w:docPartBody>
        <w:p w:rsidR="007D4EF8" w:rsidRDefault="00113A40">
          <w:pPr>
            <w:pStyle w:val="47A13C1003784584B3D009EBF299E346"/>
          </w:pPr>
          <w:r w:rsidRPr="00CF1A49">
            <w:t>Experience</w:t>
          </w:r>
        </w:p>
      </w:docPartBody>
    </w:docPart>
    <w:docPart>
      <w:docPartPr>
        <w:name w:val="D9E350BBECF44653AA7A9F2991725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ABF1-ED9C-4130-BAFC-B030DF9F481D}"/>
      </w:docPartPr>
      <w:docPartBody>
        <w:p w:rsidR="00426F41" w:rsidRDefault="002520B5" w:rsidP="002520B5">
          <w:pPr>
            <w:pStyle w:val="D9E350BBECF44653AA7A9F2991725FCB"/>
          </w:pPr>
          <w:r w:rsidRPr="00CF1A49">
            <w:t>Education</w:t>
          </w:r>
        </w:p>
      </w:docPartBody>
    </w:docPart>
    <w:docPart>
      <w:docPartPr>
        <w:name w:val="E5C0CFCAE7304C69B271049D9F58E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43230D-E5B0-44D2-8126-C191B98821D4}"/>
      </w:docPartPr>
      <w:docPartBody>
        <w:p w:rsidR="00426F41" w:rsidRDefault="002520B5" w:rsidP="002520B5">
          <w:pPr>
            <w:pStyle w:val="E5C0CFCAE7304C69B271049D9F58ECD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40"/>
    <w:rsid w:val="000912D9"/>
    <w:rsid w:val="00113A40"/>
    <w:rsid w:val="002520B5"/>
    <w:rsid w:val="002C0318"/>
    <w:rsid w:val="0038454F"/>
    <w:rsid w:val="00426F41"/>
    <w:rsid w:val="00430AD1"/>
    <w:rsid w:val="004D57B3"/>
    <w:rsid w:val="006E2324"/>
    <w:rsid w:val="00783A2C"/>
    <w:rsid w:val="007D4EF8"/>
    <w:rsid w:val="00856091"/>
    <w:rsid w:val="00CD48AA"/>
    <w:rsid w:val="00DF5744"/>
    <w:rsid w:val="00E2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BDAA34E6ECC4E4BB9456DEA3207F87D">
    <w:name w:val="9BDAA34E6ECC4E4BB9456DEA3207F87D"/>
  </w:style>
  <w:style w:type="paragraph" w:customStyle="1" w:styleId="47A13C1003784584B3D009EBF299E346">
    <w:name w:val="47A13C1003784584B3D009EBF299E346"/>
  </w:style>
  <w:style w:type="character" w:styleId="SubtleReference">
    <w:name w:val="Subtle Reference"/>
    <w:basedOn w:val="DefaultParagraphFont"/>
    <w:uiPriority w:val="10"/>
    <w:qFormat/>
    <w:rsid w:val="00113A40"/>
    <w:rPr>
      <w:b/>
      <w:caps w:val="0"/>
      <w:smallCaps/>
      <w:color w:val="595959" w:themeColor="text1" w:themeTint="A6"/>
    </w:rPr>
  </w:style>
  <w:style w:type="paragraph" w:customStyle="1" w:styleId="D9E350BBECF44653AA7A9F2991725FCB">
    <w:name w:val="D9E350BBECF44653AA7A9F2991725FCB"/>
    <w:rsid w:val="002520B5"/>
  </w:style>
  <w:style w:type="paragraph" w:customStyle="1" w:styleId="E5C0CFCAE7304C69B271049D9F58ECDC">
    <w:name w:val="E5C0CFCAE7304C69B271049D9F58ECDC"/>
    <w:rsid w:val="002520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DocumentFromInternetSite</b:SourceType>
    <b:Guid>{565CC1D4-A0A5-450D-A590-EE0B9418F6E8}</b:Guid>
    <b:URL>https://github.com/bighouwski/portfolio</b:URL>
    <b:Author>
      <b:Author>
        <b:NameList>
          <b:Person>
            <b:Last>Casagrande</b:Last>
            <b:First>Marco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7216CE7-4B8C-49A8-8BFC-4744E0B1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2025-03-29T11:01:00Z</dcterms:created>
  <dcterms:modified xsi:type="dcterms:W3CDTF">2025-03-29T11:33:00Z</dcterms:modified>
  <cp:category/>
</cp:coreProperties>
</file>